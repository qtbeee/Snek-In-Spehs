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C0EBC" w:rsidRDefault="00BC0EBC">
      <w:pPr>
        <w:pStyle w:val="normal0"/>
      </w:pPr>
      <w:r>
        <w:rPr>
          <w:b/>
          <w:sz w:val="28"/>
          <w:szCs w:val="28"/>
          <w:u w:val="single"/>
        </w:rPr>
        <w:t>Hyper Giga Snake Ascension</w:t>
      </w:r>
    </w:p>
    <w:p w:rsidR="00BC0EBC" w:rsidRDefault="00BC0EBC">
      <w:pPr>
        <w:pStyle w:val="normal0"/>
        <w:rPr>
          <w:b/>
          <w:sz w:val="28"/>
          <w:szCs w:val="28"/>
        </w:rPr>
      </w:pPr>
    </w:p>
    <w:p w:rsidR="00BC0EBC" w:rsidRDefault="00BC0EBC">
      <w:pPr>
        <w:pStyle w:val="normal0"/>
      </w:pPr>
    </w:p>
    <w:p w:rsidR="00BC0EBC" w:rsidRDefault="00BC0EBC">
      <w:pPr>
        <w:pStyle w:val="normal0"/>
      </w:pPr>
      <w:r>
        <w:rPr>
          <w:b/>
          <w:u w:val="single"/>
        </w:rPr>
        <w:t>Members</w:t>
      </w:r>
    </w:p>
    <w:p w:rsidR="00BC0EBC" w:rsidRDefault="00BC0EBC">
      <w:pPr>
        <w:pStyle w:val="normal0"/>
      </w:pPr>
      <w:r>
        <w:t>Alec Fortine</w:t>
      </w:r>
      <w:r>
        <w:tab/>
      </w:r>
      <w:r>
        <w:tab/>
        <w:t>afortine@ucsc.edu</w:t>
      </w:r>
    </w:p>
    <w:p w:rsidR="00BC0EBC" w:rsidRDefault="00BC0EBC">
      <w:pPr>
        <w:pStyle w:val="normal0"/>
      </w:pPr>
      <w:r>
        <w:t>Kristy Brambila</w:t>
      </w:r>
      <w:r>
        <w:tab/>
        <w:t>kbrambil@ucsc.edu</w:t>
      </w:r>
    </w:p>
    <w:p w:rsidR="00BC0EBC" w:rsidRDefault="00BC0EBC">
      <w:pPr>
        <w:pStyle w:val="normal0"/>
      </w:pPr>
      <w:r>
        <w:t>Paula Espiritu</w:t>
      </w:r>
      <w:r>
        <w:tab/>
      </w:r>
      <w:r>
        <w:tab/>
        <w:t>mespirit@ucsc.edu</w:t>
      </w:r>
    </w:p>
    <w:p w:rsidR="00BC0EBC" w:rsidRDefault="00BC0EBC">
      <w:pPr>
        <w:pStyle w:val="normal0"/>
      </w:pPr>
      <w:r>
        <w:t>Chase Cummings</w:t>
      </w:r>
      <w:r>
        <w:tab/>
        <w:t>cecummin@ucsc.edu</w:t>
      </w:r>
      <w:r>
        <w:tab/>
      </w:r>
      <w:r>
        <w:tab/>
        <w:t>*Product Owner</w:t>
      </w:r>
    </w:p>
    <w:p w:rsidR="00BC0EBC" w:rsidRDefault="00BC0EBC">
      <w:pPr>
        <w:pStyle w:val="normal0"/>
      </w:pPr>
    </w:p>
    <w:p w:rsidR="00BC0EBC" w:rsidRDefault="00BC0EBC">
      <w:pPr>
        <w:pStyle w:val="normal0"/>
      </w:pPr>
    </w:p>
    <w:p w:rsidR="00BC0EBC" w:rsidRDefault="00BC0EBC">
      <w:pPr>
        <w:pStyle w:val="normal0"/>
      </w:pPr>
      <w:r>
        <w:rPr>
          <w:b/>
        </w:rPr>
        <w:t>Description:</w:t>
      </w:r>
    </w:p>
    <w:p w:rsidR="00BC0EBC" w:rsidRDefault="00BC0EBC">
      <w:pPr>
        <w:pStyle w:val="normal0"/>
        <w:ind w:firstLine="720"/>
      </w:pPr>
    </w:p>
    <w:p w:rsidR="00BC0EBC" w:rsidRDefault="00BC0EBC">
      <w:pPr>
        <w:pStyle w:val="normal0"/>
        <w:ind w:firstLine="720"/>
      </w:pPr>
      <w:r>
        <w:t xml:space="preserve">We plan to make a snake-like game in which a “snake” will follow the movement of the mouse on the screen (possibly a controller). The player must avoid enemies as well as projectiles fired by enemies while trying to obtain objects which will allow them to progress further in the game. Enemies may be stationary or mobile; either actively trying to attack the player or periodically firing in certain directions on their own. The player must guide the snake to certain objects which will, in a way, power them up and allow them to enter new rooms. Each room will contain more enemies and a more objects to collect. If the snake takes damage, it will lose a segment of itself. When all of the segments are gone, the game is over. </w:t>
      </w:r>
    </w:p>
    <w:p w:rsidR="00BC0EBC" w:rsidRDefault="00BC0EBC">
      <w:pPr>
        <w:pStyle w:val="normal0"/>
      </w:pPr>
    </w:p>
    <w:p w:rsidR="00BC0EBC" w:rsidRDefault="00BC0EBC">
      <w:pPr>
        <w:pStyle w:val="normal0"/>
        <w:ind w:firstLine="720"/>
      </w:pPr>
      <w:r>
        <w:t xml:space="preserve">The style of the game should feel skill based and hectic at times. The player must be able to dodge multitudes of bullets or projectiles to avoid taking damage. Bullet patterns may be similar to bullet-hell style games so there will be many at a time. </w:t>
      </w:r>
    </w:p>
    <w:p w:rsidR="00BC0EBC" w:rsidRDefault="00BC0EBC">
      <w:pPr>
        <w:pStyle w:val="normal0"/>
      </w:pPr>
    </w:p>
    <w:p w:rsidR="00BC0EBC" w:rsidRDefault="00BC0EBC">
      <w:pPr>
        <w:pStyle w:val="normal0"/>
      </w:pPr>
      <w:r>
        <w:rPr>
          <w:b/>
        </w:rPr>
        <w:t xml:space="preserve">Story Point Breakdown: </w:t>
      </w:r>
    </w:p>
    <w:p w:rsidR="00BC0EBC" w:rsidRDefault="00BC0EBC">
      <w:pPr>
        <w:pStyle w:val="normal0"/>
      </w:pPr>
      <w:r>
        <w:t xml:space="preserve">0 = freebie </w:t>
      </w:r>
    </w:p>
    <w:p w:rsidR="00BC0EBC" w:rsidRDefault="00BC0EBC">
      <w:pPr>
        <w:pStyle w:val="normal0"/>
      </w:pPr>
      <w:r>
        <w:t xml:space="preserve">1 = extra small </w:t>
      </w:r>
    </w:p>
    <w:p w:rsidR="00BC0EBC" w:rsidRDefault="00BC0EBC">
      <w:pPr>
        <w:pStyle w:val="normal0"/>
      </w:pPr>
      <w:r>
        <w:t xml:space="preserve">2 = small </w:t>
      </w:r>
    </w:p>
    <w:p w:rsidR="00BC0EBC" w:rsidRDefault="00BC0EBC">
      <w:pPr>
        <w:pStyle w:val="normal0"/>
      </w:pPr>
      <w:r>
        <w:t xml:space="preserve">3 = medium </w:t>
      </w:r>
    </w:p>
    <w:p w:rsidR="00BC0EBC" w:rsidRDefault="00BC0EBC">
      <w:pPr>
        <w:pStyle w:val="normal0"/>
      </w:pPr>
      <w:r>
        <w:t xml:space="preserve">5 = large </w:t>
      </w:r>
    </w:p>
    <w:p w:rsidR="00BC0EBC" w:rsidRDefault="00BC0EBC">
      <w:pPr>
        <w:pStyle w:val="normal0"/>
      </w:pPr>
      <w:r>
        <w:t xml:space="preserve">8 = extra large </w:t>
      </w:r>
    </w:p>
    <w:p w:rsidR="00BC0EBC" w:rsidRDefault="00BC0EBC">
      <w:pPr>
        <w:pStyle w:val="normal0"/>
      </w:pPr>
      <w:r>
        <w:t xml:space="preserve">13 = XXL </w:t>
      </w:r>
    </w:p>
    <w:p w:rsidR="00BC0EBC" w:rsidRDefault="00BC0EBC">
      <w:pPr>
        <w:pStyle w:val="normal0"/>
      </w:pPr>
      <w:r>
        <w:t xml:space="preserve">21 = hyper giga difficult </w:t>
      </w:r>
    </w:p>
    <w:p w:rsidR="00BC0EBC" w:rsidRDefault="00BC0EBC">
      <w:pPr>
        <w:pStyle w:val="normal0"/>
      </w:pPr>
    </w:p>
    <w:p w:rsidR="00BC0EBC" w:rsidRDefault="00BC0EBC">
      <w:pPr>
        <w:pStyle w:val="normal0"/>
      </w:pPr>
    </w:p>
    <w:p w:rsidR="00BC0EBC" w:rsidRDefault="00BC0EBC">
      <w:pPr>
        <w:pStyle w:val="normal0"/>
      </w:pPr>
      <w:r>
        <w:br w:type="page"/>
      </w:r>
    </w:p>
    <w:p w:rsidR="00BC0EBC" w:rsidRDefault="00BC0EBC">
      <w:pPr>
        <w:pStyle w:val="normal0"/>
      </w:pPr>
    </w:p>
    <w:p w:rsidR="00BC0EBC" w:rsidRDefault="00BC0EBC">
      <w:pPr>
        <w:pStyle w:val="normal0"/>
      </w:pPr>
      <w:r>
        <w:rPr>
          <w:b/>
        </w:rPr>
        <w:t>Sprint 1:</w:t>
      </w:r>
    </w:p>
    <w:p w:rsidR="00BC0EBC" w:rsidRDefault="00BC0EBC">
      <w:pPr>
        <w:pStyle w:val="normal0"/>
      </w:pPr>
    </w:p>
    <w:p w:rsidR="00BC0EBC" w:rsidRDefault="00BC0EBC">
      <w:pPr>
        <w:pStyle w:val="normal0"/>
      </w:pPr>
      <w:r>
        <w:rPr>
          <w:sz w:val="16"/>
          <w:szCs w:val="16"/>
        </w:rPr>
        <w:t>Story</w:t>
      </w:r>
    </w:p>
    <w:p w:rsidR="00BC0EBC" w:rsidRDefault="00BC0EBC">
      <w:pPr>
        <w:pStyle w:val="normal0"/>
      </w:pPr>
      <w:r>
        <w:rPr>
          <w:sz w:val="16"/>
          <w:szCs w:val="16"/>
          <w:u w:val="single"/>
        </w:rPr>
        <w:t>points</w:t>
      </w:r>
    </w:p>
    <w:p w:rsidR="00BC0EBC" w:rsidRDefault="00BC0EBC">
      <w:pPr>
        <w:pStyle w:val="normal0"/>
      </w:pPr>
      <w:r>
        <w:t xml:space="preserve">(3) </w:t>
      </w:r>
      <w:r>
        <w:tab/>
        <w:t>As a developer, I want to be able to use the software we need to create the game.</w:t>
      </w:r>
    </w:p>
    <w:p w:rsidR="00BC0EBC" w:rsidRDefault="00BC0EBC">
      <w:pPr>
        <w:pStyle w:val="normal0"/>
      </w:pPr>
    </w:p>
    <w:p w:rsidR="00BC0EBC" w:rsidRDefault="00BC0EBC">
      <w:pPr>
        <w:pStyle w:val="normal0"/>
      </w:pPr>
      <w:r>
        <w:t xml:space="preserve">(2) </w:t>
      </w:r>
      <w:r>
        <w:tab/>
        <w:t>As a designer, I want a visual representation of food on the screen.</w:t>
      </w:r>
    </w:p>
    <w:p w:rsidR="00BC0EBC" w:rsidRDefault="00BC0EBC">
      <w:pPr>
        <w:pStyle w:val="normal0"/>
      </w:pPr>
    </w:p>
    <w:p w:rsidR="00BC0EBC" w:rsidRDefault="00BC0EBC">
      <w:pPr>
        <w:pStyle w:val="normal0"/>
      </w:pPr>
      <w:r>
        <w:t>(2)</w:t>
      </w:r>
      <w:r>
        <w:tab/>
        <w:t>As a designer, I want a visual representation of the snake on the screen.</w:t>
      </w:r>
    </w:p>
    <w:p w:rsidR="00BC0EBC" w:rsidRDefault="00BC0EBC">
      <w:pPr>
        <w:pStyle w:val="normal0"/>
      </w:pPr>
    </w:p>
    <w:p w:rsidR="00BC0EBC" w:rsidRDefault="00BC0EBC">
      <w:pPr>
        <w:pStyle w:val="normal0"/>
        <w:ind w:left="720"/>
      </w:pPr>
      <w:r>
        <w:t>(8)</w:t>
      </w:r>
      <w:r>
        <w:tab/>
        <w:t>As a player, I want to be able to control the snake with my mouse (or with a controller) so I can play the game.</w:t>
      </w:r>
    </w:p>
    <w:p w:rsidR="00BC0EBC" w:rsidRDefault="00BC0EBC">
      <w:pPr>
        <w:pStyle w:val="normal0"/>
      </w:pPr>
    </w:p>
    <w:p w:rsidR="00BC0EBC" w:rsidRDefault="00BC0EBC">
      <w:pPr>
        <w:pStyle w:val="normal0"/>
      </w:pPr>
      <w:r>
        <w:t xml:space="preserve">(2) </w:t>
      </w:r>
      <w:r>
        <w:tab/>
        <w:t xml:space="preserve">As a designer, I want a visual indication that a player has picked up food. </w:t>
      </w:r>
    </w:p>
    <w:p w:rsidR="00BC0EBC" w:rsidRDefault="00BC0EBC">
      <w:pPr>
        <w:pStyle w:val="normal0"/>
        <w:ind w:left="720"/>
      </w:pPr>
    </w:p>
    <w:p w:rsidR="00BC0EBC" w:rsidRDefault="00BC0EBC">
      <w:pPr>
        <w:pStyle w:val="normal0"/>
      </w:pPr>
      <w:r>
        <w:t xml:space="preserve">(8) </w:t>
      </w:r>
      <w:r>
        <w:tab/>
        <w:t xml:space="preserve">As a gameplay programmer, I want the snake to be able to pick up food in order to </w:t>
      </w:r>
    </w:p>
    <w:p w:rsidR="00BC0EBC" w:rsidRDefault="00BC0EBC">
      <w:pPr>
        <w:pStyle w:val="normal0"/>
        <w:ind w:firstLine="720"/>
      </w:pPr>
      <w:r>
        <w:t>progress.</w:t>
      </w:r>
    </w:p>
    <w:p w:rsidR="00BC0EBC" w:rsidRDefault="00BC0EBC">
      <w:pPr>
        <w:pStyle w:val="normal0"/>
      </w:pPr>
    </w:p>
    <w:p w:rsidR="00BC0EBC" w:rsidRDefault="00BC0EBC">
      <w:pPr>
        <w:pStyle w:val="normal0"/>
      </w:pPr>
      <w:r>
        <w:t xml:space="preserve">(5) </w:t>
      </w:r>
      <w:r>
        <w:tab/>
        <w:t>As a player, I want the camera to follow the snake so I can see around me.</w:t>
      </w:r>
    </w:p>
    <w:p w:rsidR="00BC0EBC" w:rsidRDefault="00BC0EBC">
      <w:pPr>
        <w:pStyle w:val="normal0"/>
      </w:pPr>
    </w:p>
    <w:p w:rsidR="00BC0EBC" w:rsidRDefault="00BC0EBC">
      <w:pPr>
        <w:pStyle w:val="normal0"/>
      </w:pPr>
      <w:r>
        <w:t xml:space="preserve">(5) </w:t>
      </w:r>
      <w:r>
        <w:tab/>
        <w:t xml:space="preserve">As a player, I want to see that I’ve made progress by unlocking doors and/or becoming </w:t>
      </w:r>
    </w:p>
    <w:p w:rsidR="00BC0EBC" w:rsidRDefault="00BC0EBC">
      <w:pPr>
        <w:pStyle w:val="normal0"/>
        <w:ind w:firstLine="720"/>
      </w:pPr>
      <w:r>
        <w:t>stronger.</w:t>
      </w:r>
    </w:p>
    <w:p w:rsidR="00BC0EBC" w:rsidRDefault="00BC0EBC">
      <w:pPr>
        <w:pStyle w:val="normal0"/>
      </w:pPr>
    </w:p>
    <w:p w:rsidR="00BC0EBC" w:rsidRDefault="00BC0EBC">
      <w:pPr>
        <w:pStyle w:val="normal0"/>
      </w:pPr>
      <w:r>
        <w:rPr>
          <w:b/>
        </w:rPr>
        <w:t>-----</w:t>
      </w:r>
    </w:p>
    <w:p w:rsidR="00BC0EBC" w:rsidRDefault="00BC0EBC">
      <w:pPr>
        <w:pStyle w:val="normal0"/>
      </w:pPr>
    </w:p>
    <w:p w:rsidR="00BC0EBC" w:rsidRDefault="00BC0EBC">
      <w:pPr>
        <w:pStyle w:val="normal0"/>
      </w:pPr>
    </w:p>
    <w:p w:rsidR="00BC0EBC" w:rsidRDefault="00BC0EBC">
      <w:pPr>
        <w:pStyle w:val="normal0"/>
      </w:pPr>
      <w:r>
        <w:rPr>
          <w:b/>
        </w:rPr>
        <w:t>Sprint 2:</w:t>
      </w:r>
    </w:p>
    <w:p w:rsidR="00BC0EBC" w:rsidRDefault="00BC0EBC">
      <w:pPr>
        <w:pStyle w:val="normal0"/>
      </w:pPr>
    </w:p>
    <w:p w:rsidR="00BC0EBC" w:rsidRDefault="00BC0EBC">
      <w:pPr>
        <w:pStyle w:val="normal0"/>
      </w:pPr>
      <w:r>
        <w:t xml:space="preserve">(3) </w:t>
      </w:r>
      <w:r>
        <w:tab/>
        <w:t>As a designer, I want a visual representation of enemies on the screen.</w:t>
      </w:r>
    </w:p>
    <w:p w:rsidR="00BC0EBC" w:rsidRDefault="00BC0EBC">
      <w:pPr>
        <w:pStyle w:val="normal0"/>
      </w:pPr>
    </w:p>
    <w:p w:rsidR="00BC0EBC" w:rsidRDefault="00BC0EBC">
      <w:pPr>
        <w:pStyle w:val="normal0"/>
      </w:pPr>
      <w:r>
        <w:t xml:space="preserve">(2) </w:t>
      </w:r>
      <w:r>
        <w:tab/>
        <w:t>As a designer, I want a visual representation of “bullets” on the screen.</w:t>
      </w:r>
    </w:p>
    <w:p w:rsidR="00BC0EBC" w:rsidRDefault="00BC0EBC">
      <w:pPr>
        <w:pStyle w:val="normal0"/>
      </w:pPr>
    </w:p>
    <w:p w:rsidR="00BC0EBC" w:rsidRDefault="00BC0EBC">
      <w:pPr>
        <w:pStyle w:val="normal0"/>
      </w:pPr>
      <w:r>
        <w:t xml:space="preserve">(5) </w:t>
      </w:r>
      <w:r>
        <w:tab/>
        <w:t>As a gameplay programmer, I want stationary enemies which shoot in directional</w:t>
      </w:r>
    </w:p>
    <w:p w:rsidR="00BC0EBC" w:rsidRDefault="00BC0EBC">
      <w:pPr>
        <w:pStyle w:val="normal0"/>
        <w:ind w:firstLine="720"/>
      </w:pPr>
      <w:r>
        <w:t>patterns to keep them active and aware.</w:t>
      </w:r>
    </w:p>
    <w:p w:rsidR="00BC0EBC" w:rsidRDefault="00BC0EBC">
      <w:pPr>
        <w:pStyle w:val="normal0"/>
        <w:ind w:firstLine="720"/>
      </w:pPr>
    </w:p>
    <w:p w:rsidR="00BC0EBC" w:rsidRDefault="00BC0EBC">
      <w:pPr>
        <w:pStyle w:val="normal0"/>
      </w:pPr>
      <w:r>
        <w:t>(5)</w:t>
      </w:r>
      <w:r>
        <w:tab/>
        <w:t xml:space="preserve">As a gameplay programmer, I want enemies that shoot at the player to keep them active </w:t>
      </w:r>
    </w:p>
    <w:p w:rsidR="00BC0EBC" w:rsidRDefault="00BC0EBC">
      <w:pPr>
        <w:pStyle w:val="normal0"/>
        <w:ind w:firstLine="720"/>
      </w:pPr>
      <w:r>
        <w:t>and aware.</w:t>
      </w:r>
    </w:p>
    <w:p w:rsidR="00BC0EBC" w:rsidRDefault="00BC0EBC">
      <w:pPr>
        <w:pStyle w:val="normal0"/>
      </w:pPr>
    </w:p>
    <w:p w:rsidR="00BC0EBC" w:rsidRDefault="00BC0EBC">
      <w:pPr>
        <w:pStyle w:val="normal0"/>
      </w:pPr>
      <w:r>
        <w:t xml:space="preserve">(5) </w:t>
      </w:r>
      <w:r>
        <w:tab/>
        <w:t>As a gameplay programmer, I want enemies that chase the player to keep them active</w:t>
      </w:r>
    </w:p>
    <w:p w:rsidR="00BC0EBC" w:rsidRDefault="00BC0EBC">
      <w:pPr>
        <w:pStyle w:val="normal0"/>
        <w:ind w:firstLine="720"/>
      </w:pPr>
      <w:r>
        <w:t>and aware.</w:t>
      </w:r>
    </w:p>
    <w:p w:rsidR="00BC0EBC" w:rsidRDefault="00BC0EBC">
      <w:pPr>
        <w:pStyle w:val="normal0"/>
      </w:pPr>
    </w:p>
    <w:p w:rsidR="00BC0EBC" w:rsidRDefault="00BC0EBC">
      <w:pPr>
        <w:pStyle w:val="normal0"/>
      </w:pPr>
      <w:r>
        <w:t xml:space="preserve">(5) </w:t>
      </w:r>
      <w:r>
        <w:tab/>
        <w:t xml:space="preserve">As a player, I want a way to deal with enemies that are actively attacking me. </w:t>
      </w:r>
    </w:p>
    <w:p w:rsidR="00BC0EBC" w:rsidRDefault="00BC0EBC">
      <w:pPr>
        <w:pStyle w:val="normal0"/>
      </w:pPr>
    </w:p>
    <w:p w:rsidR="00BC0EBC" w:rsidRDefault="00BC0EBC">
      <w:pPr>
        <w:pStyle w:val="normal0"/>
      </w:pPr>
      <w:r>
        <w:t xml:space="preserve">(8) </w:t>
      </w:r>
      <w:r>
        <w:tab/>
        <w:t>As a player, I want to be able to progress through the game.</w:t>
      </w:r>
    </w:p>
    <w:p w:rsidR="00BC0EBC" w:rsidRDefault="00BC0EBC">
      <w:pPr>
        <w:pStyle w:val="normal0"/>
      </w:pPr>
    </w:p>
    <w:p w:rsidR="00BC0EBC" w:rsidRDefault="00BC0EBC">
      <w:pPr>
        <w:pStyle w:val="normal0"/>
      </w:pPr>
      <w:r>
        <w:rPr>
          <w:b/>
        </w:rPr>
        <w:t>-----</w:t>
      </w:r>
    </w:p>
    <w:p w:rsidR="00BC0EBC" w:rsidRDefault="00BC0EBC">
      <w:pPr>
        <w:pStyle w:val="normal0"/>
      </w:pPr>
    </w:p>
    <w:p w:rsidR="00BC0EBC" w:rsidRDefault="00BC0EBC">
      <w:pPr>
        <w:pStyle w:val="normal0"/>
      </w:pPr>
      <w:r>
        <w:rPr>
          <w:b/>
        </w:rPr>
        <w:t>Sprint 3:</w:t>
      </w:r>
    </w:p>
    <w:p w:rsidR="00BC0EBC" w:rsidRDefault="00BC0EBC">
      <w:pPr>
        <w:pStyle w:val="normal0"/>
      </w:pPr>
    </w:p>
    <w:p w:rsidR="00BC0EBC" w:rsidRDefault="00BC0EBC">
      <w:pPr>
        <w:pStyle w:val="normal0"/>
      </w:pPr>
      <w:r>
        <w:t xml:space="preserve">(5) </w:t>
      </w:r>
      <w:r>
        <w:tab/>
        <w:t>As a player, I want to be able to win the game.</w:t>
      </w:r>
    </w:p>
    <w:p w:rsidR="00BC0EBC" w:rsidRDefault="00BC0EBC">
      <w:pPr>
        <w:pStyle w:val="normal0"/>
      </w:pPr>
    </w:p>
    <w:p w:rsidR="00BC0EBC" w:rsidRDefault="00BC0EBC">
      <w:pPr>
        <w:pStyle w:val="normal0"/>
      </w:pPr>
      <w:r>
        <w:t xml:space="preserve">(8) </w:t>
      </w:r>
      <w:r>
        <w:tab/>
        <w:t>As a game designer/player, I want the game to be challenging but not unfair.</w:t>
      </w:r>
    </w:p>
    <w:p w:rsidR="00BC0EBC" w:rsidRDefault="00BC0EBC">
      <w:pPr>
        <w:pStyle w:val="normal0"/>
      </w:pPr>
    </w:p>
    <w:p w:rsidR="00BC0EBC" w:rsidRDefault="00BC0EBC">
      <w:pPr>
        <w:pStyle w:val="normal0"/>
      </w:pPr>
      <w:r>
        <w:t xml:space="preserve">(13) </w:t>
      </w:r>
      <w:r>
        <w:tab/>
        <w:t xml:space="preserve">As a designer, I want particle systems to make everything look alive and flowing. </w:t>
      </w:r>
    </w:p>
    <w:p w:rsidR="00BC0EBC" w:rsidRDefault="00BC0EBC">
      <w:pPr>
        <w:pStyle w:val="normal0"/>
      </w:pPr>
    </w:p>
    <w:p w:rsidR="00BC0EBC" w:rsidRDefault="00BC0EBC">
      <w:pPr>
        <w:pStyle w:val="normal0"/>
      </w:pPr>
      <w:r>
        <w:t xml:space="preserve">(8) </w:t>
      </w:r>
      <w:r>
        <w:tab/>
        <w:t>As a player, I want a larger number of enemies to fight against.</w:t>
      </w:r>
    </w:p>
    <w:p w:rsidR="00BC0EBC" w:rsidRDefault="00BC0EBC">
      <w:pPr>
        <w:pStyle w:val="normal0"/>
      </w:pPr>
    </w:p>
    <w:p w:rsidR="00BC0EBC" w:rsidRDefault="00BC0EBC">
      <w:pPr>
        <w:pStyle w:val="normal0"/>
      </w:pPr>
      <w:r>
        <w:t>(13)</w:t>
      </w:r>
      <w:r>
        <w:tab/>
        <w:t>As a player, I want to have a map so I can keep track of where I’ve been.</w:t>
      </w:r>
    </w:p>
    <w:p w:rsidR="00BC0EBC" w:rsidRDefault="00BC0EBC">
      <w:pPr>
        <w:pStyle w:val="normal0"/>
      </w:pPr>
    </w:p>
    <w:p w:rsidR="00BC0EBC" w:rsidRDefault="00BC0EBC">
      <w:pPr>
        <w:pStyle w:val="normal0"/>
      </w:pPr>
      <w:r>
        <w:t xml:space="preserve">(N/A) </w:t>
      </w:r>
      <w:r>
        <w:tab/>
        <w:t xml:space="preserve">As a developer, I want to finish user stories from previous sprints that weren’t finished in </w:t>
      </w:r>
    </w:p>
    <w:p w:rsidR="00BC0EBC" w:rsidRDefault="00BC0EBC">
      <w:pPr>
        <w:pStyle w:val="normal0"/>
        <w:ind w:firstLine="720"/>
      </w:pPr>
      <w:r>
        <w:t>time.</w:t>
      </w:r>
    </w:p>
    <w:p w:rsidR="00BC0EBC" w:rsidRDefault="00BC0EBC">
      <w:pPr>
        <w:pStyle w:val="normal0"/>
      </w:pPr>
      <w:r>
        <w:rPr>
          <w:b/>
        </w:rPr>
        <w:t>-----</w:t>
      </w:r>
    </w:p>
    <w:p w:rsidR="00BC0EBC" w:rsidRDefault="00BC0EBC">
      <w:pPr>
        <w:pStyle w:val="normal0"/>
      </w:pPr>
    </w:p>
    <w:p w:rsidR="00BC0EBC" w:rsidRDefault="00BC0EBC">
      <w:pPr>
        <w:pStyle w:val="normal0"/>
      </w:pPr>
    </w:p>
    <w:p w:rsidR="00BC0EBC" w:rsidRDefault="00BC0EBC">
      <w:pPr>
        <w:pStyle w:val="normal0"/>
      </w:pPr>
      <w:r>
        <w:rPr>
          <w:b/>
        </w:rPr>
        <w:t>Backlog:</w:t>
      </w:r>
    </w:p>
    <w:p w:rsidR="00BC0EBC" w:rsidRDefault="00BC0EBC">
      <w:pPr>
        <w:pStyle w:val="normal0"/>
      </w:pPr>
    </w:p>
    <w:p w:rsidR="00BC0EBC" w:rsidRDefault="00BC0EBC">
      <w:pPr>
        <w:pStyle w:val="normal0"/>
      </w:pPr>
      <w:r>
        <w:t>Super cool explosions and art</w:t>
      </w:r>
    </w:p>
    <w:sectPr w:rsidR="00BC0EBC" w:rsidSect="0059515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5154"/>
    <w:rsid w:val="00176926"/>
    <w:rsid w:val="00272596"/>
    <w:rsid w:val="002F0F18"/>
    <w:rsid w:val="00595154"/>
    <w:rsid w:val="00BC0EB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595154"/>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595154"/>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595154"/>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595154"/>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595154"/>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595154"/>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62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594629"/>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594629"/>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594629"/>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594629"/>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594629"/>
    <w:rPr>
      <w:rFonts w:asciiTheme="minorHAnsi" w:eastAsiaTheme="minorEastAsia" w:hAnsiTheme="minorHAnsi" w:cstheme="minorBidi"/>
      <w:b/>
      <w:bCs/>
      <w:color w:val="000000"/>
    </w:rPr>
  </w:style>
  <w:style w:type="paragraph" w:customStyle="1" w:styleId="normal0">
    <w:name w:val="normal"/>
    <w:uiPriority w:val="99"/>
    <w:rsid w:val="00595154"/>
    <w:pPr>
      <w:spacing w:line="276" w:lineRule="auto"/>
    </w:pPr>
    <w:rPr>
      <w:color w:val="000000"/>
    </w:rPr>
  </w:style>
  <w:style w:type="paragraph" w:styleId="Title">
    <w:name w:val="Title"/>
    <w:basedOn w:val="normal0"/>
    <w:next w:val="normal0"/>
    <w:link w:val="TitleChar"/>
    <w:uiPriority w:val="99"/>
    <w:qFormat/>
    <w:rsid w:val="00595154"/>
    <w:pPr>
      <w:keepNext/>
      <w:keepLines/>
      <w:spacing w:after="60"/>
      <w:contextualSpacing/>
    </w:pPr>
    <w:rPr>
      <w:sz w:val="52"/>
      <w:szCs w:val="52"/>
    </w:rPr>
  </w:style>
  <w:style w:type="character" w:customStyle="1" w:styleId="TitleChar">
    <w:name w:val="Title Char"/>
    <w:basedOn w:val="DefaultParagraphFont"/>
    <w:link w:val="Title"/>
    <w:uiPriority w:val="10"/>
    <w:rsid w:val="00594629"/>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595154"/>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594629"/>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491</Words>
  <Characters>2802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 Giga Snake Ascension</dc:title>
  <dc:subject/>
  <dc:creator/>
  <cp:keywords/>
  <dc:description/>
  <cp:lastModifiedBy>Alec</cp:lastModifiedBy>
  <cp:revision>2</cp:revision>
  <dcterms:created xsi:type="dcterms:W3CDTF">2016-04-30T01:32:00Z</dcterms:created>
  <dcterms:modified xsi:type="dcterms:W3CDTF">2016-04-30T01:32:00Z</dcterms:modified>
</cp:coreProperties>
</file>