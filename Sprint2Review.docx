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646D7" w:rsidRDefault="009646D7">
      <w:pPr>
        <w:pStyle w:val="normal0"/>
        <w:jc w:val="center"/>
      </w:pPr>
      <w:r>
        <w:rPr>
          <w:b/>
          <w:sz w:val="28"/>
          <w:szCs w:val="28"/>
        </w:rPr>
        <w:t>Sprint 2 Review</w:t>
      </w:r>
    </w:p>
    <w:p w:rsidR="009646D7" w:rsidRDefault="009646D7">
      <w:pPr>
        <w:pStyle w:val="normal0"/>
        <w:jc w:val="center"/>
      </w:pPr>
    </w:p>
    <w:p w:rsidR="009646D7" w:rsidRDefault="009646D7">
      <w:pPr>
        <w:pStyle w:val="normal0"/>
      </w:pPr>
      <w:r>
        <w:rPr>
          <w:b/>
        </w:rPr>
        <w:t>User Stories Completed:</w:t>
      </w:r>
    </w:p>
    <w:p w:rsidR="009646D7" w:rsidRDefault="009646D7">
      <w:pPr>
        <w:pStyle w:val="normal0"/>
      </w:pPr>
    </w:p>
    <w:p w:rsidR="009646D7" w:rsidRDefault="009646D7">
      <w:pPr>
        <w:pStyle w:val="normal0"/>
      </w:pPr>
      <w:r>
        <w:t>(2)</w:t>
      </w:r>
      <w:r>
        <w:tab/>
        <w:t>As a designer, I want walls to distinguish sections of the game from each other</w:t>
      </w:r>
    </w:p>
    <w:p w:rsidR="009646D7" w:rsidRDefault="009646D7">
      <w:pPr>
        <w:pStyle w:val="normal0"/>
      </w:pPr>
    </w:p>
    <w:p w:rsidR="009646D7" w:rsidRDefault="009646D7">
      <w:pPr>
        <w:pStyle w:val="normal0"/>
      </w:pPr>
      <w:r>
        <w:t xml:space="preserve">(2) </w:t>
      </w:r>
      <w:r>
        <w:tab/>
        <w:t>As a designer, I want a visual representation of “bullets” on the screen.</w:t>
      </w:r>
    </w:p>
    <w:p w:rsidR="009646D7" w:rsidRDefault="009646D7">
      <w:pPr>
        <w:pStyle w:val="normal0"/>
      </w:pPr>
    </w:p>
    <w:p w:rsidR="009646D7" w:rsidRDefault="009646D7">
      <w:pPr>
        <w:pStyle w:val="normal0"/>
      </w:pPr>
      <w:r>
        <w:t xml:space="preserve">(3) </w:t>
      </w:r>
      <w:r>
        <w:tab/>
        <w:t>As a designer, I want a visual representation of enemies on the screen.</w:t>
      </w:r>
    </w:p>
    <w:p w:rsidR="009646D7" w:rsidRDefault="009646D7">
      <w:pPr>
        <w:pStyle w:val="normal0"/>
      </w:pPr>
    </w:p>
    <w:p w:rsidR="009646D7" w:rsidRDefault="009646D7">
      <w:pPr>
        <w:pStyle w:val="normal0"/>
      </w:pPr>
      <w:r>
        <w:t xml:space="preserve">(5) </w:t>
      </w:r>
      <w:r>
        <w:tab/>
        <w:t>As a gameplay programmer, I want enemies that chase the player to keep them active</w:t>
      </w:r>
    </w:p>
    <w:p w:rsidR="009646D7" w:rsidRDefault="009646D7">
      <w:pPr>
        <w:pStyle w:val="normal0"/>
        <w:ind w:firstLine="720"/>
      </w:pPr>
      <w:r>
        <w:t>and aware.</w:t>
      </w:r>
    </w:p>
    <w:p w:rsidR="009646D7" w:rsidRDefault="009646D7">
      <w:pPr>
        <w:pStyle w:val="normal0"/>
      </w:pPr>
    </w:p>
    <w:p w:rsidR="009646D7" w:rsidRDefault="009646D7">
      <w:pPr>
        <w:pStyle w:val="normal0"/>
        <w:ind w:left="630" w:hanging="630"/>
      </w:pPr>
      <w:r>
        <w:t xml:space="preserve">(5) </w:t>
      </w:r>
      <w:r>
        <w:tab/>
      </w:r>
      <w:r>
        <w:tab/>
        <w:t>As a gameplay programmer, I want stationary enemies which shoot in directional patterns</w:t>
      </w:r>
    </w:p>
    <w:p w:rsidR="009646D7" w:rsidRDefault="009646D7">
      <w:pPr>
        <w:pStyle w:val="normal0"/>
        <w:ind w:left="1350" w:hanging="630"/>
      </w:pPr>
      <w:r>
        <w:t>to keep the player active and aware.</w:t>
      </w:r>
    </w:p>
    <w:p w:rsidR="009646D7" w:rsidRDefault="009646D7">
      <w:pPr>
        <w:pStyle w:val="normal0"/>
        <w:ind w:left="630" w:hanging="630"/>
      </w:pPr>
    </w:p>
    <w:p w:rsidR="009646D7" w:rsidRDefault="009646D7">
      <w:pPr>
        <w:pStyle w:val="normal0"/>
        <w:ind w:left="630" w:hanging="630"/>
      </w:pPr>
      <w:r>
        <w:t>(5)</w:t>
      </w:r>
      <w:r>
        <w:tab/>
      </w:r>
      <w:r>
        <w:tab/>
        <w:t>As a player, I want a way to deal with enemies that are actively attacking me.</w:t>
      </w:r>
    </w:p>
    <w:p w:rsidR="009646D7" w:rsidRDefault="009646D7">
      <w:pPr>
        <w:pStyle w:val="normal0"/>
        <w:ind w:left="630" w:hanging="630"/>
      </w:pPr>
    </w:p>
    <w:p w:rsidR="009646D7" w:rsidRDefault="009646D7">
      <w:pPr>
        <w:pStyle w:val="normal0"/>
      </w:pPr>
      <w:r>
        <w:t xml:space="preserve">(8) </w:t>
      </w:r>
      <w:r>
        <w:tab/>
        <w:t>As a player, I want to be able to progress through the game.</w:t>
      </w:r>
    </w:p>
    <w:p w:rsidR="009646D7" w:rsidRDefault="009646D7">
      <w:pPr>
        <w:pStyle w:val="normal0"/>
        <w:ind w:left="630" w:hanging="630"/>
      </w:pPr>
    </w:p>
    <w:p w:rsidR="009646D7" w:rsidRDefault="009646D7">
      <w:pPr>
        <w:pStyle w:val="normal0"/>
        <w:ind w:left="630" w:hanging="630"/>
      </w:pPr>
    </w:p>
    <w:p w:rsidR="009646D7" w:rsidRDefault="009646D7">
      <w:pPr>
        <w:pStyle w:val="normal0"/>
        <w:ind w:left="630" w:hanging="630"/>
      </w:pPr>
    </w:p>
    <w:p w:rsidR="009646D7" w:rsidRDefault="009646D7">
      <w:pPr>
        <w:pStyle w:val="normal0"/>
      </w:pPr>
      <w:r>
        <w:rPr>
          <w:b/>
        </w:rPr>
        <w:t>User Stories Not Completed:</w:t>
      </w:r>
    </w:p>
    <w:p w:rsidR="009646D7" w:rsidRDefault="009646D7">
      <w:pPr>
        <w:pStyle w:val="normal0"/>
      </w:pPr>
    </w:p>
    <w:p w:rsidR="009646D7" w:rsidRDefault="009646D7">
      <w:pPr>
        <w:pStyle w:val="normal0"/>
      </w:pPr>
      <w:r>
        <w:t>(0)</w:t>
      </w:r>
      <w:r>
        <w:tab/>
        <w:t xml:space="preserve">None. </w:t>
      </w:r>
    </w:p>
    <w:p w:rsidR="009646D7" w:rsidRDefault="009646D7">
      <w:pPr>
        <w:pStyle w:val="normal0"/>
      </w:pPr>
    </w:p>
    <w:p w:rsidR="009646D7" w:rsidRDefault="009646D7">
      <w:pPr>
        <w:pStyle w:val="normal0"/>
      </w:pPr>
      <w:r>
        <w:rPr>
          <w:b/>
        </w:rPr>
        <w:t>Total Story Points Completed:</w:t>
      </w:r>
    </w:p>
    <w:p w:rsidR="009646D7" w:rsidRDefault="009646D7">
      <w:pPr>
        <w:pStyle w:val="normal0"/>
        <w:ind w:firstLine="720"/>
      </w:pPr>
      <w:r>
        <w:t xml:space="preserve">(35) points completed </w:t>
      </w:r>
    </w:p>
    <w:p w:rsidR="009646D7" w:rsidRDefault="009646D7">
      <w:pPr>
        <w:pStyle w:val="normal0"/>
        <w:ind w:firstLine="720"/>
      </w:pPr>
      <w:r>
        <w:t xml:space="preserve">100% completion </w:t>
      </w:r>
    </w:p>
    <w:p w:rsidR="009646D7" w:rsidRDefault="009646D7">
      <w:pPr>
        <w:pStyle w:val="normal0"/>
      </w:pPr>
    </w:p>
    <w:p w:rsidR="009646D7" w:rsidRDefault="009646D7">
      <w:pPr>
        <w:pStyle w:val="normal0"/>
      </w:pPr>
      <w:r>
        <w:rPr>
          <w:b/>
        </w:rPr>
        <w:t>Things We Should Stop Doing:</w:t>
      </w:r>
    </w:p>
    <w:p w:rsidR="009646D7" w:rsidRDefault="009646D7">
      <w:pPr>
        <w:pStyle w:val="normal0"/>
      </w:pPr>
      <w:r>
        <w:t xml:space="preserve"> </w:t>
      </w:r>
      <w:r>
        <w:tab/>
        <w:t>Skipping meetings.</w:t>
      </w:r>
    </w:p>
    <w:p w:rsidR="009646D7" w:rsidRDefault="009646D7">
      <w:pPr>
        <w:pStyle w:val="normal0"/>
      </w:pPr>
    </w:p>
    <w:p w:rsidR="009646D7" w:rsidRDefault="009646D7">
      <w:pPr>
        <w:pStyle w:val="normal0"/>
      </w:pPr>
      <w:r>
        <w:rPr>
          <w:b/>
        </w:rPr>
        <w:t>Things We Should Start Doing:</w:t>
      </w:r>
    </w:p>
    <w:p w:rsidR="009646D7" w:rsidRDefault="009646D7">
      <w:pPr>
        <w:pStyle w:val="normal0"/>
      </w:pPr>
      <w:r>
        <w:tab/>
        <w:t xml:space="preserve">Meeting up more often to work on the game together. </w:t>
      </w:r>
    </w:p>
    <w:p w:rsidR="009646D7" w:rsidRDefault="009646D7">
      <w:pPr>
        <w:pStyle w:val="normal0"/>
      </w:pPr>
    </w:p>
    <w:p w:rsidR="009646D7" w:rsidRDefault="009646D7">
      <w:pPr>
        <w:pStyle w:val="normal0"/>
      </w:pPr>
      <w:r>
        <w:rPr>
          <w:b/>
        </w:rPr>
        <w:t>Things We Should Continue Doing:</w:t>
      </w:r>
    </w:p>
    <w:p w:rsidR="009646D7" w:rsidRDefault="009646D7">
      <w:pPr>
        <w:pStyle w:val="normal0"/>
      </w:pPr>
      <w:r>
        <w:rPr>
          <w:b/>
          <w:sz w:val="28"/>
          <w:szCs w:val="28"/>
        </w:rPr>
        <w:tab/>
      </w:r>
      <w:r>
        <w:t>Meeting every Sunday to work together.</w:t>
      </w:r>
    </w:p>
    <w:p w:rsidR="009646D7" w:rsidRDefault="009646D7">
      <w:pPr>
        <w:pStyle w:val="normal0"/>
      </w:pPr>
    </w:p>
    <w:sectPr w:rsidR="009646D7" w:rsidSect="00473C1F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73C1F"/>
    <w:rsid w:val="00473C1F"/>
    <w:rsid w:val="00481522"/>
    <w:rsid w:val="00780CE7"/>
    <w:rsid w:val="009646D7"/>
    <w:rsid w:val="00A42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  <w:rPr>
      <w:color w:val="000000"/>
    </w:rPr>
  </w:style>
  <w:style w:type="paragraph" w:styleId="Heading1">
    <w:name w:val="heading 1"/>
    <w:basedOn w:val="normal0"/>
    <w:next w:val="normal0"/>
    <w:link w:val="Heading1Char"/>
    <w:uiPriority w:val="99"/>
    <w:qFormat/>
    <w:rsid w:val="00473C1F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link w:val="Heading2Char"/>
    <w:uiPriority w:val="99"/>
    <w:qFormat/>
    <w:rsid w:val="00473C1F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link w:val="Heading3Char"/>
    <w:uiPriority w:val="99"/>
    <w:qFormat/>
    <w:rsid w:val="00473C1F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link w:val="Heading4Char"/>
    <w:uiPriority w:val="99"/>
    <w:qFormat/>
    <w:rsid w:val="00473C1F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link w:val="Heading5Char"/>
    <w:uiPriority w:val="99"/>
    <w:qFormat/>
    <w:rsid w:val="00473C1F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link w:val="Heading6Char"/>
    <w:uiPriority w:val="99"/>
    <w:qFormat/>
    <w:rsid w:val="00473C1F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26E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26E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26E"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26E"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26E"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26E"/>
    <w:rPr>
      <w:rFonts w:asciiTheme="minorHAnsi" w:eastAsiaTheme="minorEastAsia" w:hAnsiTheme="minorHAnsi" w:cstheme="minorBidi"/>
      <w:b/>
      <w:bCs/>
      <w:color w:val="000000"/>
    </w:rPr>
  </w:style>
  <w:style w:type="paragraph" w:customStyle="1" w:styleId="normal0">
    <w:name w:val="normal"/>
    <w:uiPriority w:val="99"/>
    <w:rsid w:val="00473C1F"/>
    <w:pPr>
      <w:spacing w:line="276" w:lineRule="auto"/>
    </w:pPr>
    <w:rPr>
      <w:color w:val="000000"/>
    </w:rPr>
  </w:style>
  <w:style w:type="paragraph" w:styleId="Title">
    <w:name w:val="Title"/>
    <w:basedOn w:val="normal0"/>
    <w:next w:val="normal0"/>
    <w:link w:val="TitleChar"/>
    <w:uiPriority w:val="99"/>
    <w:qFormat/>
    <w:rsid w:val="00473C1F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426E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0"/>
    <w:next w:val="normal0"/>
    <w:link w:val="SubtitleChar"/>
    <w:uiPriority w:val="99"/>
    <w:qFormat/>
    <w:rsid w:val="00473C1F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8426E"/>
    <w:rPr>
      <w:rFonts w:asciiTheme="majorHAnsi" w:eastAsiaTheme="majorEastAsia" w:hAnsiTheme="majorHAnsi" w:cstheme="majorBid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148</Words>
  <Characters>845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2 Review</dc:title>
  <dc:subject/>
  <dc:creator/>
  <cp:keywords/>
  <dc:description/>
  <cp:lastModifiedBy>Alec</cp:lastModifiedBy>
  <cp:revision>2</cp:revision>
  <dcterms:created xsi:type="dcterms:W3CDTF">2016-05-16T02:44:00Z</dcterms:created>
  <dcterms:modified xsi:type="dcterms:W3CDTF">2016-05-16T02:44:00Z</dcterms:modified>
</cp:coreProperties>
</file>