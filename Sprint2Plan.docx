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C5058" w:rsidRDefault="002C5058">
      <w:pPr>
        <w:pStyle w:val="normal0"/>
        <w:jc w:val="center"/>
      </w:pPr>
      <w:r>
        <w:rPr>
          <w:b/>
          <w:sz w:val="28"/>
          <w:szCs w:val="28"/>
        </w:rPr>
        <w:t>Sprint 2 Plan</w:t>
      </w:r>
    </w:p>
    <w:p w:rsidR="002C5058" w:rsidRDefault="002C5058">
      <w:pPr>
        <w:pStyle w:val="normal0"/>
        <w:jc w:val="center"/>
      </w:pPr>
    </w:p>
    <w:p w:rsidR="002C5058" w:rsidRDefault="002C5058">
      <w:pPr>
        <w:pStyle w:val="normal0"/>
      </w:pPr>
      <w:r>
        <w:rPr>
          <w:b/>
        </w:rPr>
        <w:t xml:space="preserve">Goal: </w:t>
      </w:r>
      <w:r>
        <w:t>This sprint will primarily be for enemy design and challenge. We will attempt to add multiple types of enemies to the game which interact with the snake correctly</w:t>
      </w:r>
    </w:p>
    <w:p w:rsidR="002C5058" w:rsidRDefault="002C5058">
      <w:pPr>
        <w:pStyle w:val="normal0"/>
      </w:pPr>
    </w:p>
    <w:p w:rsidR="002C5058" w:rsidRDefault="002C5058">
      <w:pPr>
        <w:pStyle w:val="normal0"/>
      </w:pPr>
      <w:r>
        <w:rPr>
          <w:sz w:val="16"/>
          <w:szCs w:val="16"/>
        </w:rPr>
        <w:t>Story</w:t>
      </w:r>
    </w:p>
    <w:p w:rsidR="002C5058" w:rsidRDefault="002C5058">
      <w:pPr>
        <w:pStyle w:val="normal0"/>
      </w:pPr>
      <w:r>
        <w:rPr>
          <w:sz w:val="16"/>
          <w:szCs w:val="16"/>
          <w:u w:val="single"/>
        </w:rPr>
        <w:t>Points</w:t>
      </w:r>
    </w:p>
    <w:p w:rsidR="002C5058" w:rsidRDefault="002C5058">
      <w:pPr>
        <w:pStyle w:val="normal0"/>
      </w:pPr>
      <w:r>
        <w:t>(2)</w:t>
      </w:r>
      <w:r>
        <w:tab/>
        <w:t>As a designer, I want walls to distinguish sections of the game from each other (...)</w:t>
      </w:r>
    </w:p>
    <w:p w:rsidR="002C5058" w:rsidRDefault="002C5058">
      <w:pPr>
        <w:pStyle w:val="normal0"/>
        <w:numPr>
          <w:ilvl w:val="0"/>
          <w:numId w:val="2"/>
        </w:numPr>
        <w:ind w:hanging="360"/>
        <w:contextualSpacing/>
      </w:pPr>
      <w:r>
        <w:t xml:space="preserve">(1) Design wall </w:t>
      </w:r>
    </w:p>
    <w:p w:rsidR="002C5058" w:rsidRDefault="002C5058">
      <w:pPr>
        <w:pStyle w:val="normal0"/>
        <w:numPr>
          <w:ilvl w:val="0"/>
          <w:numId w:val="2"/>
        </w:numPr>
        <w:ind w:hanging="360"/>
        <w:contextualSpacing/>
      </w:pPr>
      <w:r>
        <w:t>(1) Apply collision</w:t>
      </w:r>
    </w:p>
    <w:p w:rsidR="002C5058" w:rsidRDefault="002C5058">
      <w:pPr>
        <w:pStyle w:val="normal0"/>
      </w:pPr>
    </w:p>
    <w:p w:rsidR="002C5058" w:rsidRDefault="002C5058">
      <w:pPr>
        <w:pStyle w:val="normal0"/>
      </w:pPr>
      <w:r>
        <w:t xml:space="preserve">(3) </w:t>
      </w:r>
      <w:r>
        <w:tab/>
        <w:t>As a designer, I want a visual representation of enemies on the screen.</w:t>
      </w:r>
    </w:p>
    <w:p w:rsidR="002C5058" w:rsidRDefault="002C5058">
      <w:pPr>
        <w:pStyle w:val="normal0"/>
        <w:numPr>
          <w:ilvl w:val="0"/>
          <w:numId w:val="6"/>
        </w:numPr>
        <w:ind w:hanging="360"/>
        <w:contextualSpacing/>
      </w:pPr>
      <w:r>
        <w:t>(3) Design several enemy types’ appearance</w:t>
      </w:r>
    </w:p>
    <w:p w:rsidR="002C5058" w:rsidRDefault="002C5058">
      <w:pPr>
        <w:pStyle w:val="normal0"/>
      </w:pPr>
    </w:p>
    <w:p w:rsidR="002C5058" w:rsidRDefault="002C5058">
      <w:pPr>
        <w:pStyle w:val="normal0"/>
      </w:pPr>
      <w:r>
        <w:t xml:space="preserve">(2) </w:t>
      </w:r>
      <w:r>
        <w:tab/>
        <w:t>As a designer, I want a visual representation of “bullets” on the screen.</w:t>
      </w:r>
    </w:p>
    <w:p w:rsidR="002C5058" w:rsidRDefault="002C5058">
      <w:pPr>
        <w:pStyle w:val="normal0"/>
        <w:numPr>
          <w:ilvl w:val="0"/>
          <w:numId w:val="7"/>
        </w:numPr>
        <w:ind w:hanging="360"/>
        <w:contextualSpacing/>
      </w:pPr>
      <w:r>
        <w:t>(1) Design bullet appearance(s)</w:t>
      </w:r>
    </w:p>
    <w:p w:rsidR="002C5058" w:rsidRDefault="002C5058">
      <w:pPr>
        <w:pStyle w:val="normal0"/>
        <w:numPr>
          <w:ilvl w:val="0"/>
          <w:numId w:val="7"/>
        </w:numPr>
        <w:ind w:hanging="360"/>
        <w:contextualSpacing/>
      </w:pPr>
      <w:r>
        <w:t>(1) Assign bullet sprites to bullet instances</w:t>
      </w:r>
    </w:p>
    <w:p w:rsidR="002C5058" w:rsidRDefault="002C5058">
      <w:pPr>
        <w:pStyle w:val="normal0"/>
      </w:pPr>
    </w:p>
    <w:p w:rsidR="002C5058" w:rsidRDefault="002C5058">
      <w:pPr>
        <w:pStyle w:val="normal0"/>
      </w:pPr>
      <w:r>
        <w:t xml:space="preserve">(5) </w:t>
      </w:r>
      <w:r>
        <w:tab/>
        <w:t>As a gameplay programmer, I want stationary enemies which shoot in directional</w:t>
      </w:r>
    </w:p>
    <w:p w:rsidR="002C5058" w:rsidRDefault="002C5058">
      <w:pPr>
        <w:pStyle w:val="normal0"/>
        <w:ind w:firstLine="720"/>
      </w:pPr>
      <w:r>
        <w:t>patterns to keep the player active and aware.</w:t>
      </w:r>
    </w:p>
    <w:p w:rsidR="002C5058" w:rsidRDefault="002C5058">
      <w:pPr>
        <w:pStyle w:val="normal0"/>
        <w:numPr>
          <w:ilvl w:val="0"/>
          <w:numId w:val="4"/>
        </w:numPr>
        <w:ind w:hanging="360"/>
        <w:contextualSpacing/>
      </w:pPr>
      <w:r>
        <w:t>(2) Design bullet patterns and frequency</w:t>
      </w:r>
    </w:p>
    <w:p w:rsidR="002C5058" w:rsidRDefault="002C5058">
      <w:pPr>
        <w:pStyle w:val="normal0"/>
        <w:numPr>
          <w:ilvl w:val="0"/>
          <w:numId w:val="4"/>
        </w:numPr>
        <w:ind w:hanging="360"/>
        <w:contextualSpacing/>
      </w:pPr>
      <w:r>
        <w:t>(2) Implement bullet patterns</w:t>
      </w:r>
    </w:p>
    <w:p w:rsidR="002C5058" w:rsidRDefault="002C5058">
      <w:pPr>
        <w:pStyle w:val="normal0"/>
        <w:numPr>
          <w:ilvl w:val="0"/>
          <w:numId w:val="4"/>
        </w:numPr>
        <w:ind w:hanging="360"/>
        <w:contextualSpacing/>
      </w:pPr>
      <w:r>
        <w:t>(1) Test for difficulty (?)</w:t>
      </w:r>
    </w:p>
    <w:p w:rsidR="002C5058" w:rsidRDefault="002C5058">
      <w:pPr>
        <w:pStyle w:val="normal0"/>
        <w:ind w:firstLine="720"/>
      </w:pPr>
    </w:p>
    <w:p w:rsidR="002C5058" w:rsidRDefault="002C5058">
      <w:pPr>
        <w:pStyle w:val="normal0"/>
      </w:pPr>
      <w:r>
        <w:t>(5)</w:t>
      </w:r>
      <w:r>
        <w:tab/>
        <w:t xml:space="preserve">As a gameplay programmer, I want enemies that shoot at the player to keep the player </w:t>
      </w:r>
    </w:p>
    <w:p w:rsidR="002C5058" w:rsidRDefault="002C5058">
      <w:pPr>
        <w:pStyle w:val="normal0"/>
        <w:ind w:firstLine="720"/>
      </w:pPr>
      <w:r>
        <w:t>active and aware.</w:t>
      </w:r>
    </w:p>
    <w:p w:rsidR="002C5058" w:rsidRDefault="002C5058">
      <w:pPr>
        <w:pStyle w:val="normal0"/>
        <w:numPr>
          <w:ilvl w:val="0"/>
          <w:numId w:val="3"/>
        </w:numPr>
        <w:ind w:hanging="360"/>
        <w:contextualSpacing/>
      </w:pPr>
      <w:r>
        <w:t>(2) Implement tracking mechanism for determining aim</w:t>
      </w:r>
    </w:p>
    <w:p w:rsidR="002C5058" w:rsidRDefault="002C5058">
      <w:pPr>
        <w:pStyle w:val="normal0"/>
        <w:numPr>
          <w:ilvl w:val="0"/>
          <w:numId w:val="3"/>
        </w:numPr>
        <w:ind w:hanging="360"/>
        <w:contextualSpacing/>
      </w:pPr>
      <w:r>
        <w:t>(2) Determine range of bullet frequencies or just decide on one.</w:t>
      </w:r>
    </w:p>
    <w:p w:rsidR="002C5058" w:rsidRDefault="002C5058">
      <w:pPr>
        <w:pStyle w:val="normal0"/>
        <w:numPr>
          <w:ilvl w:val="0"/>
          <w:numId w:val="3"/>
        </w:numPr>
        <w:ind w:hanging="360"/>
        <w:contextualSpacing/>
      </w:pPr>
      <w:r>
        <w:t>(1) Test for difficulty (?)</w:t>
      </w:r>
    </w:p>
    <w:p w:rsidR="002C5058" w:rsidRDefault="002C5058">
      <w:pPr>
        <w:pStyle w:val="normal0"/>
      </w:pPr>
    </w:p>
    <w:p w:rsidR="002C5058" w:rsidRDefault="002C5058">
      <w:pPr>
        <w:pStyle w:val="normal0"/>
      </w:pPr>
      <w:r>
        <w:t xml:space="preserve">(5) </w:t>
      </w:r>
      <w:r>
        <w:tab/>
        <w:t>As a gameplay programmer, I want enemies that chase the player to keep them active</w:t>
      </w:r>
    </w:p>
    <w:p w:rsidR="002C5058" w:rsidRDefault="002C5058">
      <w:pPr>
        <w:pStyle w:val="normal0"/>
        <w:ind w:firstLine="720"/>
      </w:pPr>
      <w:r>
        <w:t>and aware.</w:t>
      </w:r>
    </w:p>
    <w:p w:rsidR="002C5058" w:rsidRDefault="002C5058">
      <w:pPr>
        <w:pStyle w:val="normal0"/>
        <w:numPr>
          <w:ilvl w:val="0"/>
          <w:numId w:val="5"/>
        </w:numPr>
        <w:ind w:hanging="360"/>
        <w:contextualSpacing/>
      </w:pPr>
      <w:r>
        <w:t>(2) Implement tracking mechanism, or perhaps use the one for the active shooting enemy</w:t>
      </w:r>
    </w:p>
    <w:p w:rsidR="002C5058" w:rsidRDefault="002C5058">
      <w:pPr>
        <w:pStyle w:val="normal0"/>
        <w:numPr>
          <w:ilvl w:val="0"/>
          <w:numId w:val="5"/>
        </w:numPr>
        <w:ind w:hanging="360"/>
        <w:contextualSpacing/>
      </w:pPr>
      <w:r>
        <w:t>(2) Adjust for chasing speed</w:t>
      </w:r>
    </w:p>
    <w:p w:rsidR="002C5058" w:rsidRDefault="002C5058">
      <w:pPr>
        <w:pStyle w:val="normal0"/>
        <w:numPr>
          <w:ilvl w:val="0"/>
          <w:numId w:val="5"/>
        </w:numPr>
        <w:ind w:hanging="360"/>
        <w:contextualSpacing/>
      </w:pPr>
      <w:r>
        <w:t>(1) Test for difficulty (?)</w:t>
      </w:r>
    </w:p>
    <w:p w:rsidR="002C5058" w:rsidRDefault="002C5058">
      <w:pPr>
        <w:pStyle w:val="normal0"/>
      </w:pPr>
    </w:p>
    <w:p w:rsidR="002C5058" w:rsidRDefault="002C5058">
      <w:pPr>
        <w:pStyle w:val="normal0"/>
      </w:pPr>
      <w:r>
        <w:t xml:space="preserve">(3/5) </w:t>
      </w:r>
      <w:r>
        <w:tab/>
        <w:t xml:space="preserve">As a player, I want a way to deal with enemies that are actively attacking me. </w:t>
      </w:r>
    </w:p>
    <w:p w:rsidR="002C5058" w:rsidRDefault="002C5058">
      <w:pPr>
        <w:pStyle w:val="normal0"/>
        <w:numPr>
          <w:ilvl w:val="0"/>
          <w:numId w:val="8"/>
        </w:numPr>
        <w:ind w:hanging="360"/>
        <w:contextualSpacing/>
      </w:pPr>
      <w:r>
        <w:t>(0) implement snake ability to eat enemies depending on relative “level” [done during sprint 1]</w:t>
      </w:r>
    </w:p>
    <w:p w:rsidR="002C5058" w:rsidRDefault="002C5058">
      <w:pPr>
        <w:pStyle w:val="normal0"/>
        <w:numPr>
          <w:ilvl w:val="0"/>
          <w:numId w:val="8"/>
        </w:numPr>
        <w:ind w:hanging="360"/>
        <w:contextualSpacing/>
      </w:pPr>
      <w:r>
        <w:t>(3) Assign each enemy/enemy type their own level</w:t>
      </w:r>
    </w:p>
    <w:p w:rsidR="002C5058" w:rsidRDefault="002C5058">
      <w:pPr>
        <w:pStyle w:val="normal0"/>
        <w:numPr>
          <w:ilvl w:val="0"/>
          <w:numId w:val="8"/>
        </w:numPr>
        <w:ind w:hanging="360"/>
        <w:contextualSpacing/>
      </w:pPr>
      <w:r>
        <w:t>(optionally 2) give snake a “sprint” ability for a short duration of higher speed, can be useful for running from chasers</w:t>
      </w:r>
    </w:p>
    <w:p w:rsidR="002C5058" w:rsidRDefault="002C5058">
      <w:pPr>
        <w:pStyle w:val="normal0"/>
      </w:pPr>
    </w:p>
    <w:p w:rsidR="002C5058" w:rsidRDefault="002C5058">
      <w:pPr>
        <w:pStyle w:val="normal0"/>
      </w:pPr>
      <w:r>
        <w:t xml:space="preserve">(8) </w:t>
      </w:r>
      <w:r>
        <w:tab/>
        <w:t>As a player, I want to be able to progress through the game.</w:t>
      </w:r>
    </w:p>
    <w:p w:rsidR="002C5058" w:rsidRDefault="002C5058">
      <w:pPr>
        <w:pStyle w:val="normal0"/>
        <w:numPr>
          <w:ilvl w:val="0"/>
          <w:numId w:val="1"/>
        </w:numPr>
        <w:ind w:hanging="360"/>
        <w:contextualSpacing/>
      </w:pPr>
      <w:r>
        <w:t>(5) Design a set of rooms for snake to explore</w:t>
      </w:r>
    </w:p>
    <w:p w:rsidR="002C5058" w:rsidRDefault="002C5058">
      <w:pPr>
        <w:pStyle w:val="normal0"/>
        <w:numPr>
          <w:ilvl w:val="0"/>
          <w:numId w:val="1"/>
        </w:numPr>
        <w:ind w:hanging="360"/>
        <w:contextualSpacing/>
      </w:pPr>
      <w:r>
        <w:t>(1) Place food items in a few rooms</w:t>
      </w:r>
    </w:p>
    <w:p w:rsidR="002C5058" w:rsidRDefault="002C5058">
      <w:pPr>
        <w:pStyle w:val="normal0"/>
        <w:numPr>
          <w:ilvl w:val="0"/>
          <w:numId w:val="1"/>
        </w:numPr>
        <w:ind w:hanging="360"/>
        <w:contextualSpacing/>
      </w:pPr>
      <w:r>
        <w:t>(2) Place enemies in an interesting way</w:t>
      </w:r>
    </w:p>
    <w:p w:rsidR="002C5058" w:rsidRDefault="002C5058">
      <w:pPr>
        <w:pStyle w:val="normal0"/>
      </w:pPr>
    </w:p>
    <w:p w:rsidR="002C5058" w:rsidRDefault="002C5058">
      <w:pPr>
        <w:pStyle w:val="normal0"/>
      </w:pPr>
    </w:p>
    <w:p w:rsidR="002C5058" w:rsidRDefault="002C5058">
      <w:pPr>
        <w:pStyle w:val="normal0"/>
      </w:pPr>
    </w:p>
    <w:p w:rsidR="002C5058" w:rsidRDefault="002C5058">
      <w:pPr>
        <w:pStyle w:val="normal0"/>
      </w:pPr>
      <w:r>
        <w:rPr>
          <w:b/>
        </w:rPr>
        <w:t>Team Roles:</w:t>
      </w:r>
    </w:p>
    <w:p w:rsidR="002C5058" w:rsidRDefault="002C5058">
      <w:pPr>
        <w:pStyle w:val="normal0"/>
        <w:ind w:left="720"/>
      </w:pPr>
      <w:r>
        <w:t>Chase: Developer and Product Owner</w:t>
      </w:r>
    </w:p>
    <w:p w:rsidR="002C5058" w:rsidRDefault="002C5058">
      <w:pPr>
        <w:pStyle w:val="normal0"/>
        <w:ind w:left="720"/>
      </w:pPr>
      <w:r>
        <w:t xml:space="preserve">Alec: Developer </w:t>
      </w:r>
    </w:p>
    <w:p w:rsidR="002C5058" w:rsidRDefault="002C5058">
      <w:pPr>
        <w:pStyle w:val="normal0"/>
        <w:ind w:left="720"/>
      </w:pPr>
      <w:r>
        <w:t>Kristy: Developer and Scrum Master</w:t>
      </w:r>
    </w:p>
    <w:p w:rsidR="002C5058" w:rsidRDefault="002C5058">
      <w:pPr>
        <w:pStyle w:val="normal0"/>
        <w:ind w:left="720"/>
      </w:pPr>
      <w:r>
        <w:t>Paula: Developer</w:t>
      </w:r>
    </w:p>
    <w:p w:rsidR="002C5058" w:rsidRDefault="002C5058">
      <w:pPr>
        <w:pStyle w:val="normal0"/>
      </w:pPr>
    </w:p>
    <w:p w:rsidR="002C5058" w:rsidRDefault="002C5058">
      <w:pPr>
        <w:pStyle w:val="normal0"/>
      </w:pPr>
      <w:r>
        <w:rPr>
          <w:b/>
        </w:rPr>
        <w:t>Initial User Story Assignment:</w:t>
      </w:r>
    </w:p>
    <w:p w:rsidR="002C5058" w:rsidRDefault="002C5058">
      <w:pPr>
        <w:pStyle w:val="normal0"/>
      </w:pPr>
      <w:r>
        <w:tab/>
        <w:t>Chase: Enemies that chase the player</w:t>
      </w:r>
    </w:p>
    <w:p w:rsidR="002C5058" w:rsidRDefault="002C5058">
      <w:pPr>
        <w:pStyle w:val="normal0"/>
      </w:pPr>
      <w:r>
        <w:tab/>
        <w:t>Alec: Design set of rooms</w:t>
      </w:r>
    </w:p>
    <w:p w:rsidR="002C5058" w:rsidRDefault="002C5058">
      <w:pPr>
        <w:pStyle w:val="normal0"/>
      </w:pPr>
      <w:r>
        <w:tab/>
        <w:t>Kristy: Stationary enemy shooting bullets</w:t>
      </w:r>
    </w:p>
    <w:p w:rsidR="002C5058" w:rsidRDefault="002C5058">
      <w:pPr>
        <w:pStyle w:val="normal0"/>
      </w:pPr>
      <w:r>
        <w:tab/>
        <w:t>Paula: Enemy art</w:t>
      </w:r>
    </w:p>
    <w:p w:rsidR="002C5058" w:rsidRDefault="002C5058">
      <w:pPr>
        <w:pStyle w:val="normal0"/>
      </w:pPr>
    </w:p>
    <w:p w:rsidR="002C5058" w:rsidRDefault="002C5058">
      <w:pPr>
        <w:pStyle w:val="normal0"/>
      </w:pPr>
      <w:r>
        <w:rPr>
          <w:b/>
        </w:rPr>
        <w:t>Initial Burnup Chart:</w:t>
      </w:r>
    </w:p>
    <w:p w:rsidR="002C5058" w:rsidRDefault="002C5058">
      <w:pPr>
        <w:pStyle w:val="normal0"/>
        <w:ind w:firstLine="720"/>
      </w:pPr>
    </w:p>
    <w:p w:rsidR="002C5058" w:rsidRDefault="002C5058">
      <w:pPr>
        <w:pStyle w:val="normal0"/>
        <w:ind w:firstLine="720"/>
      </w:pPr>
      <w:r>
        <w:t>(Assuming this sprint started on Monday the 25th)</w:t>
      </w:r>
    </w:p>
    <w:p w:rsidR="002C5058" w:rsidRDefault="002C5058">
      <w:pPr>
        <w:pStyle w:val="normal0"/>
        <w:ind w:firstLine="720"/>
      </w:pPr>
    </w:p>
    <w:p w:rsidR="002C5058" w:rsidRDefault="002C5058">
      <w:pPr>
        <w:pStyle w:val="normal0"/>
      </w:pPr>
      <w:r>
        <w:tab/>
        <w:t xml:space="preserve">33 story points / 14 days = 2.36 story points per day / 4 people = 0.59 story pts per </w:t>
      </w:r>
    </w:p>
    <w:p w:rsidR="002C5058" w:rsidRDefault="002C5058">
      <w:pPr>
        <w:pStyle w:val="normal0"/>
        <w:ind w:firstLine="720"/>
      </w:pPr>
      <w:r>
        <w:t>member per day</w:t>
      </w:r>
    </w:p>
    <w:p w:rsidR="002C5058" w:rsidRDefault="002C5058">
      <w:pPr>
        <w:pStyle w:val="normal0"/>
        <w:ind w:firstLine="720"/>
      </w:pPr>
    </w:p>
    <w:p w:rsidR="002C5058" w:rsidRDefault="002C5058">
      <w:pPr>
        <w:pStyle w:val="normal0"/>
      </w:pPr>
    </w:p>
    <w:p w:rsidR="002C5058" w:rsidRDefault="002C5058">
      <w:pPr>
        <w:pStyle w:val="normal0"/>
      </w:pPr>
      <w:r>
        <w:rPr>
          <w:b/>
        </w:rPr>
        <w:t>Scrum Times:</w:t>
      </w:r>
    </w:p>
    <w:p w:rsidR="002C5058" w:rsidRDefault="002C5058">
      <w:pPr>
        <w:pStyle w:val="normal0"/>
      </w:pPr>
      <w:r>
        <w:rPr>
          <w:b/>
        </w:rPr>
        <w:tab/>
      </w:r>
      <w:r>
        <w:t>Sunday: 5:00 - 6:00pm</w:t>
      </w:r>
    </w:p>
    <w:p w:rsidR="002C5058" w:rsidRDefault="002C5058">
      <w:pPr>
        <w:pStyle w:val="normal0"/>
      </w:pPr>
      <w:r>
        <w:tab/>
        <w:t>Wednesday: 10:45 - 11:00am</w:t>
      </w:r>
    </w:p>
    <w:p w:rsidR="002C5058" w:rsidRDefault="002C5058">
      <w:pPr>
        <w:pStyle w:val="normal0"/>
      </w:pPr>
      <w:r>
        <w:tab/>
        <w:t>Friday: 10:45 - 11:00am</w:t>
      </w:r>
    </w:p>
    <w:p w:rsidR="002C5058" w:rsidRDefault="002C5058">
      <w:pPr>
        <w:pStyle w:val="normal0"/>
      </w:pPr>
    </w:p>
    <w:p w:rsidR="002C5058" w:rsidRDefault="002C5058">
      <w:pPr>
        <w:pStyle w:val="normal0"/>
      </w:pPr>
      <w:r>
        <w:tab/>
        <w:t>Weekly meeting with TA: Wednesday</w:t>
      </w:r>
    </w:p>
    <w:p w:rsidR="002C5058" w:rsidRDefault="002C5058">
      <w:pPr>
        <w:pStyle w:val="normal0"/>
      </w:pPr>
    </w:p>
    <w:sectPr w:rsidR="002C5058" w:rsidSect="00F40A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7A79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C597576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CEC3538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51531396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53360A9B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578B2678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70485261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721014D9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0AFC"/>
    <w:rsid w:val="000819D8"/>
    <w:rsid w:val="002C5058"/>
    <w:rsid w:val="00983314"/>
    <w:rsid w:val="00B7323C"/>
    <w:rsid w:val="00F40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F40AF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F40AF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F40AF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F40AF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F40AF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F40AF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DD0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DD0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DD0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DD0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DD0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DD0"/>
    <w:rPr>
      <w:rFonts w:asciiTheme="minorHAnsi" w:eastAsiaTheme="minorEastAsia" w:hAnsiTheme="minorHAnsi" w:cstheme="minorBidi"/>
      <w:b/>
      <w:bCs/>
      <w:color w:val="000000"/>
    </w:rPr>
  </w:style>
  <w:style w:type="paragraph" w:customStyle="1" w:styleId="normal0">
    <w:name w:val="normal"/>
    <w:uiPriority w:val="99"/>
    <w:rsid w:val="00F40AFC"/>
    <w:pPr>
      <w:spacing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F40AFC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DD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F40AFC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40DD0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367</Words>
  <Characters>2094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Plan</dc:title>
  <dc:subject/>
  <dc:creator/>
  <cp:keywords/>
  <dc:description/>
  <cp:lastModifiedBy>Alec</cp:lastModifiedBy>
  <cp:revision>2</cp:revision>
  <dcterms:created xsi:type="dcterms:W3CDTF">2016-04-30T01:42:00Z</dcterms:created>
  <dcterms:modified xsi:type="dcterms:W3CDTF">2016-04-30T01:42:00Z</dcterms:modified>
</cp:coreProperties>
</file>