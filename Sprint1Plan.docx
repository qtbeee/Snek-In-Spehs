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4C2B" w:rsidRDefault="00424C2B">
      <w:pPr>
        <w:pStyle w:val="normal0"/>
        <w:jc w:val="center"/>
      </w:pPr>
      <w:r>
        <w:rPr>
          <w:b/>
          <w:sz w:val="28"/>
          <w:szCs w:val="28"/>
        </w:rPr>
        <w:t>Sprint 1 Plan</w:t>
      </w:r>
    </w:p>
    <w:p w:rsidR="00424C2B" w:rsidRDefault="00424C2B">
      <w:pPr>
        <w:pStyle w:val="normal0"/>
        <w:jc w:val="center"/>
      </w:pPr>
    </w:p>
    <w:p w:rsidR="00424C2B" w:rsidRDefault="00424C2B">
      <w:pPr>
        <w:pStyle w:val="normal0"/>
      </w:pPr>
      <w:r>
        <w:rPr>
          <w:b/>
        </w:rPr>
        <w:t xml:space="preserve">Goal: </w:t>
      </w:r>
      <w:r>
        <w:t>Add basic gameplay functionality. Allow the player to move the snake around the level and interact with food objects.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rPr>
          <w:sz w:val="16"/>
          <w:szCs w:val="16"/>
        </w:rPr>
        <w:t>Story</w:t>
      </w:r>
    </w:p>
    <w:p w:rsidR="00424C2B" w:rsidRDefault="00424C2B">
      <w:pPr>
        <w:pStyle w:val="normal0"/>
      </w:pPr>
      <w:r>
        <w:rPr>
          <w:sz w:val="16"/>
          <w:szCs w:val="16"/>
          <w:u w:val="single"/>
        </w:rPr>
        <w:t>Points</w:t>
      </w:r>
    </w:p>
    <w:p w:rsidR="00424C2B" w:rsidRDefault="00424C2B">
      <w:pPr>
        <w:pStyle w:val="normal0"/>
      </w:pPr>
      <w:r>
        <w:t xml:space="preserve">(3) </w:t>
      </w:r>
      <w:r>
        <w:tab/>
        <w:t>As a developer, I want to be able to use the software we need to create the game.</w:t>
      </w:r>
    </w:p>
    <w:p w:rsidR="00424C2B" w:rsidRDefault="00424C2B">
      <w:pPr>
        <w:pStyle w:val="normal0"/>
        <w:numPr>
          <w:ilvl w:val="0"/>
          <w:numId w:val="1"/>
        </w:numPr>
        <w:ind w:hanging="360"/>
        <w:contextualSpacing/>
      </w:pPr>
      <w:r>
        <w:t>(1) Download our technologies (Godot)</w:t>
      </w:r>
    </w:p>
    <w:p w:rsidR="00424C2B" w:rsidRDefault="00424C2B">
      <w:pPr>
        <w:pStyle w:val="normal0"/>
        <w:numPr>
          <w:ilvl w:val="0"/>
          <w:numId w:val="1"/>
        </w:numPr>
        <w:ind w:hanging="360"/>
        <w:contextualSpacing/>
      </w:pPr>
      <w:r>
        <w:t>(2) Learn to use Godot, tutorials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 xml:space="preserve">(2) </w:t>
      </w:r>
      <w:r>
        <w:tab/>
        <w:t>As a designer, I want a visual representation of food on the screen.</w:t>
      </w:r>
    </w:p>
    <w:p w:rsidR="00424C2B" w:rsidRDefault="00424C2B">
      <w:pPr>
        <w:pStyle w:val="normal0"/>
        <w:numPr>
          <w:ilvl w:val="0"/>
          <w:numId w:val="8"/>
        </w:numPr>
        <w:ind w:hanging="360"/>
        <w:contextualSpacing/>
      </w:pPr>
      <w:r>
        <w:t xml:space="preserve">(2) Create food sprite and place in the game world 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>(2)</w:t>
      </w:r>
      <w:r>
        <w:tab/>
        <w:t>As a designer, I want a visual representation of the snake on the screen.</w:t>
      </w:r>
    </w:p>
    <w:p w:rsidR="00424C2B" w:rsidRDefault="00424C2B">
      <w:pPr>
        <w:pStyle w:val="normal0"/>
        <w:numPr>
          <w:ilvl w:val="0"/>
          <w:numId w:val="6"/>
        </w:numPr>
        <w:ind w:hanging="360"/>
        <w:contextualSpacing/>
      </w:pPr>
      <w:r>
        <w:t>(2) Create snake sprite(s) and place in game world</w:t>
      </w:r>
    </w:p>
    <w:p w:rsidR="00424C2B" w:rsidRDefault="00424C2B">
      <w:pPr>
        <w:pStyle w:val="normal0"/>
      </w:pPr>
    </w:p>
    <w:p w:rsidR="00424C2B" w:rsidRDefault="00424C2B">
      <w:pPr>
        <w:pStyle w:val="normal0"/>
        <w:ind w:left="720"/>
      </w:pPr>
      <w:r>
        <w:t>(8)</w:t>
      </w:r>
      <w:r>
        <w:tab/>
        <w:t>As a player, I want to be able to control the snake with my mouse (or with a controller) so I can play the game.</w:t>
      </w:r>
    </w:p>
    <w:p w:rsidR="00424C2B" w:rsidRDefault="00424C2B">
      <w:pPr>
        <w:pStyle w:val="normal0"/>
        <w:numPr>
          <w:ilvl w:val="0"/>
          <w:numId w:val="5"/>
        </w:numPr>
        <w:ind w:hanging="360"/>
        <w:contextualSpacing/>
      </w:pPr>
      <w:r>
        <w:t>(3) Get a game object to follow the cursor</w:t>
      </w:r>
    </w:p>
    <w:p w:rsidR="00424C2B" w:rsidRDefault="00424C2B">
      <w:pPr>
        <w:pStyle w:val="normal0"/>
        <w:numPr>
          <w:ilvl w:val="0"/>
          <w:numId w:val="5"/>
        </w:numPr>
        <w:ind w:hanging="360"/>
        <w:contextualSpacing/>
      </w:pPr>
      <w:r>
        <w:t>(2) Set a max speed for the object</w:t>
      </w:r>
    </w:p>
    <w:p w:rsidR="00424C2B" w:rsidRDefault="00424C2B">
      <w:pPr>
        <w:pStyle w:val="normal0"/>
        <w:numPr>
          <w:ilvl w:val="0"/>
          <w:numId w:val="5"/>
        </w:numPr>
        <w:ind w:hanging="360"/>
        <w:contextualSpacing/>
      </w:pPr>
      <w:r>
        <w:t>(3) Track speed to distance from cursor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 xml:space="preserve">(3) </w:t>
      </w:r>
      <w:r>
        <w:tab/>
        <w:t xml:space="preserve">As a designer, I want a visual indication that a player has picked up food. </w:t>
      </w:r>
    </w:p>
    <w:p w:rsidR="00424C2B" w:rsidRDefault="00424C2B">
      <w:pPr>
        <w:pStyle w:val="normal0"/>
        <w:numPr>
          <w:ilvl w:val="0"/>
          <w:numId w:val="7"/>
        </w:numPr>
        <w:ind w:hanging="360"/>
        <w:contextualSpacing/>
      </w:pPr>
      <w:r>
        <w:t>(2) Have the snake change color when food is touched</w:t>
      </w:r>
    </w:p>
    <w:p w:rsidR="00424C2B" w:rsidRDefault="00424C2B">
      <w:pPr>
        <w:pStyle w:val="normal0"/>
        <w:numPr>
          <w:ilvl w:val="0"/>
          <w:numId w:val="7"/>
        </w:numPr>
        <w:ind w:hanging="360"/>
        <w:contextualSpacing/>
      </w:pPr>
      <w:r>
        <w:t>(1) Remove food from the game world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 xml:space="preserve">(8) </w:t>
      </w:r>
      <w:r>
        <w:tab/>
        <w:t xml:space="preserve">As a gameplay programmer, I want the snake to be able to pick up food in order to </w:t>
      </w:r>
    </w:p>
    <w:p w:rsidR="00424C2B" w:rsidRDefault="00424C2B">
      <w:pPr>
        <w:pStyle w:val="normal0"/>
        <w:ind w:firstLine="720"/>
      </w:pPr>
      <w:r>
        <w:t>progress.</w:t>
      </w:r>
    </w:p>
    <w:p w:rsidR="00424C2B" w:rsidRDefault="00424C2B">
      <w:pPr>
        <w:pStyle w:val="normal0"/>
        <w:numPr>
          <w:ilvl w:val="0"/>
          <w:numId w:val="2"/>
        </w:numPr>
        <w:ind w:hanging="360"/>
        <w:contextualSpacing/>
      </w:pPr>
      <w:r>
        <w:t>(3) Add a hit box to the snake’s mouth</w:t>
      </w:r>
    </w:p>
    <w:p w:rsidR="00424C2B" w:rsidRDefault="00424C2B">
      <w:pPr>
        <w:pStyle w:val="normal0"/>
        <w:numPr>
          <w:ilvl w:val="0"/>
          <w:numId w:val="2"/>
        </w:numPr>
        <w:ind w:hanging="360"/>
        <w:contextualSpacing/>
      </w:pPr>
      <w:r>
        <w:t>(2) Remove food object on collision with mouth</w:t>
      </w:r>
    </w:p>
    <w:p w:rsidR="00424C2B" w:rsidRDefault="00424C2B">
      <w:pPr>
        <w:pStyle w:val="normal0"/>
        <w:numPr>
          <w:ilvl w:val="0"/>
          <w:numId w:val="2"/>
        </w:numPr>
        <w:ind w:hanging="360"/>
        <w:contextualSpacing/>
      </w:pPr>
      <w:r>
        <w:t>(3) Initial effects of food object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 xml:space="preserve">(5) </w:t>
      </w:r>
      <w:r>
        <w:tab/>
        <w:t>As a player, I want the camera to follow the snake so I can see around me.</w:t>
      </w:r>
    </w:p>
    <w:p w:rsidR="00424C2B" w:rsidRDefault="00424C2B">
      <w:pPr>
        <w:pStyle w:val="normal0"/>
        <w:numPr>
          <w:ilvl w:val="0"/>
          <w:numId w:val="3"/>
        </w:numPr>
        <w:ind w:hanging="360"/>
        <w:contextualSpacing/>
      </w:pPr>
      <w:r>
        <w:t>(1) Create camera object</w:t>
      </w:r>
    </w:p>
    <w:p w:rsidR="00424C2B" w:rsidRDefault="00424C2B">
      <w:pPr>
        <w:pStyle w:val="normal0"/>
        <w:numPr>
          <w:ilvl w:val="0"/>
          <w:numId w:val="3"/>
        </w:numPr>
        <w:ind w:hanging="360"/>
        <w:contextualSpacing/>
      </w:pPr>
      <w:r>
        <w:t>(1) Center camera on snake</w:t>
      </w:r>
    </w:p>
    <w:p w:rsidR="00424C2B" w:rsidRDefault="00424C2B">
      <w:pPr>
        <w:pStyle w:val="normal0"/>
        <w:numPr>
          <w:ilvl w:val="0"/>
          <w:numId w:val="3"/>
        </w:numPr>
        <w:ind w:hanging="360"/>
        <w:contextualSpacing/>
      </w:pPr>
      <w:r>
        <w:t>(3) Add smoothing effects so the camera isn’t always exactly centered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t xml:space="preserve">(5) </w:t>
      </w:r>
      <w:r>
        <w:tab/>
        <w:t xml:space="preserve">As a player, I want to see that I’ve made progress by unlocking doors and/or becoming </w:t>
      </w:r>
    </w:p>
    <w:p w:rsidR="00424C2B" w:rsidRDefault="00424C2B">
      <w:pPr>
        <w:pStyle w:val="normal0"/>
        <w:ind w:firstLine="720"/>
      </w:pPr>
      <w:r>
        <w:t>stronger.</w:t>
      </w:r>
    </w:p>
    <w:p w:rsidR="00424C2B" w:rsidRDefault="00424C2B">
      <w:pPr>
        <w:pStyle w:val="normal0"/>
        <w:numPr>
          <w:ilvl w:val="0"/>
          <w:numId w:val="4"/>
        </w:numPr>
        <w:ind w:hanging="360"/>
        <w:contextualSpacing/>
      </w:pPr>
      <w:r>
        <w:t>(3) Allow movement past level boundary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</w:p>
    <w:p w:rsidR="00424C2B" w:rsidRDefault="00424C2B">
      <w:pPr>
        <w:pStyle w:val="normal0"/>
      </w:pP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rPr>
          <w:b/>
        </w:rPr>
        <w:t>Team Roles:</w:t>
      </w:r>
    </w:p>
    <w:p w:rsidR="00424C2B" w:rsidRDefault="00424C2B">
      <w:pPr>
        <w:pStyle w:val="normal0"/>
        <w:ind w:left="720"/>
      </w:pPr>
      <w:r>
        <w:t>Chase: Developer and Product Owner</w:t>
      </w:r>
    </w:p>
    <w:p w:rsidR="00424C2B" w:rsidRDefault="00424C2B">
      <w:pPr>
        <w:pStyle w:val="normal0"/>
        <w:ind w:left="720"/>
      </w:pPr>
      <w:r>
        <w:t>Alec: Developer and Scrum Master</w:t>
      </w:r>
    </w:p>
    <w:p w:rsidR="00424C2B" w:rsidRDefault="00424C2B">
      <w:pPr>
        <w:pStyle w:val="normal0"/>
        <w:ind w:left="720"/>
      </w:pPr>
      <w:r>
        <w:t>Kristy: Developer</w:t>
      </w:r>
    </w:p>
    <w:p w:rsidR="00424C2B" w:rsidRDefault="00424C2B">
      <w:pPr>
        <w:pStyle w:val="normal0"/>
        <w:ind w:left="720"/>
      </w:pPr>
      <w:r>
        <w:t>Paula: Developer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rPr>
          <w:b/>
        </w:rPr>
        <w:t>Initial User Story Assignment:</w:t>
      </w:r>
    </w:p>
    <w:p w:rsidR="00424C2B" w:rsidRDefault="00424C2B">
      <w:pPr>
        <w:pStyle w:val="normal0"/>
      </w:pPr>
      <w:r>
        <w:tab/>
        <w:t>Chase: Control snake with mouse.</w:t>
      </w:r>
    </w:p>
    <w:p w:rsidR="00424C2B" w:rsidRDefault="00424C2B">
      <w:pPr>
        <w:pStyle w:val="normal0"/>
      </w:pPr>
      <w:r>
        <w:tab/>
        <w:t>Alec: Camera Movement</w:t>
      </w:r>
    </w:p>
    <w:p w:rsidR="00424C2B" w:rsidRDefault="00424C2B">
      <w:pPr>
        <w:pStyle w:val="normal0"/>
      </w:pPr>
      <w:r>
        <w:tab/>
        <w:t xml:space="preserve">Kristy: </w:t>
      </w:r>
      <w:smartTag w:uri="urn:schemas-microsoft-com:office:smarttags" w:element="place">
        <w:smartTag w:uri="urn:schemas-microsoft-com:office:smarttags" w:element="PlaceName">
          <w:r>
            <w:t>Snake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Progression</w:t>
      </w:r>
    </w:p>
    <w:p w:rsidR="00424C2B" w:rsidRDefault="00424C2B">
      <w:pPr>
        <w:pStyle w:val="normal0"/>
      </w:pPr>
      <w:r>
        <w:tab/>
        <w:t>Paula: Work on sprites and aesthetics. Placement &amp; removal from game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rPr>
          <w:b/>
        </w:rPr>
        <w:t>Initial Burnup Chart:</w:t>
      </w:r>
    </w:p>
    <w:p w:rsidR="00424C2B" w:rsidRDefault="00424C2B">
      <w:pPr>
        <w:pStyle w:val="normal0"/>
      </w:pPr>
      <w:r>
        <w:tab/>
        <w:t xml:space="preserve">36 story points / 17 days = 2.11 story points per day / 4 people = 0.52 story pts per </w:t>
      </w:r>
    </w:p>
    <w:p w:rsidR="00424C2B" w:rsidRDefault="00424C2B">
      <w:pPr>
        <w:pStyle w:val="normal0"/>
        <w:ind w:firstLine="720"/>
      </w:pPr>
      <w:r>
        <w:t>member per day</w:t>
      </w:r>
    </w:p>
    <w:p w:rsidR="00424C2B" w:rsidRDefault="00424C2B">
      <w:pPr>
        <w:pStyle w:val="normal0"/>
      </w:pPr>
    </w:p>
    <w:p w:rsidR="00424C2B" w:rsidRDefault="00424C2B">
      <w:pPr>
        <w:pStyle w:val="normal0"/>
      </w:pPr>
      <w:r>
        <w:rPr>
          <w:b/>
        </w:rPr>
        <w:t>Scrum Times:</w:t>
      </w:r>
    </w:p>
    <w:p w:rsidR="00424C2B" w:rsidRDefault="00424C2B">
      <w:pPr>
        <w:pStyle w:val="normal0"/>
      </w:pPr>
      <w:r>
        <w:rPr>
          <w:b/>
        </w:rPr>
        <w:tab/>
      </w:r>
      <w:r>
        <w:t>Sunday: 5:00 - 6:00</w:t>
      </w:r>
    </w:p>
    <w:p w:rsidR="00424C2B" w:rsidRDefault="00424C2B">
      <w:pPr>
        <w:pStyle w:val="normal0"/>
      </w:pPr>
      <w:r>
        <w:tab/>
        <w:t>Wednesday 10:45 - 11:00am</w:t>
      </w:r>
    </w:p>
    <w:p w:rsidR="00424C2B" w:rsidRDefault="00424C2B">
      <w:pPr>
        <w:pStyle w:val="normal0"/>
      </w:pPr>
      <w:r>
        <w:tab/>
        <w:t>Weekly meeting with TA: TBD</w:t>
      </w:r>
    </w:p>
    <w:sectPr w:rsidR="00424C2B" w:rsidSect="00AC35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975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FF42B9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902CC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6A8463D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9F25E56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33015DD2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4CA76DC7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F64544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54F"/>
    <w:rsid w:val="002D3FBD"/>
    <w:rsid w:val="00354646"/>
    <w:rsid w:val="00424C2B"/>
    <w:rsid w:val="00577FE1"/>
    <w:rsid w:val="00AC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AC354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AC354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AC354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AC354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AC354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AC354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2A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02A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2A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2A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2A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2A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AC354F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AC354F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02A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AC354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C702A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308</Words>
  <Characters>1762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Plan</dc:title>
  <dc:subject/>
  <dc:creator/>
  <cp:keywords/>
  <dc:description/>
  <cp:lastModifiedBy>Alec</cp:lastModifiedBy>
  <cp:revision>2</cp:revision>
  <dcterms:created xsi:type="dcterms:W3CDTF">2016-04-30T01:32:00Z</dcterms:created>
  <dcterms:modified xsi:type="dcterms:W3CDTF">2016-04-30T01:32:00Z</dcterms:modified>
</cp:coreProperties>
</file>