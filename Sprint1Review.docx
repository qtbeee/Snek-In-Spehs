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0676" w:rsidRDefault="00C60676">
      <w:pPr>
        <w:pStyle w:val="normal0"/>
        <w:jc w:val="center"/>
      </w:pPr>
      <w:r>
        <w:rPr>
          <w:b/>
          <w:sz w:val="28"/>
          <w:szCs w:val="28"/>
        </w:rPr>
        <w:t>Sprint 1 Review</w:t>
      </w:r>
    </w:p>
    <w:p w:rsidR="00C60676" w:rsidRDefault="00C60676">
      <w:pPr>
        <w:pStyle w:val="normal0"/>
        <w:jc w:val="center"/>
      </w:pPr>
    </w:p>
    <w:p w:rsidR="00C60676" w:rsidRDefault="00C60676">
      <w:pPr>
        <w:pStyle w:val="normal0"/>
      </w:pPr>
      <w:r>
        <w:rPr>
          <w:b/>
        </w:rPr>
        <w:t>User Stories Completed:</w:t>
      </w:r>
    </w:p>
    <w:p w:rsidR="00C60676" w:rsidRDefault="00C60676">
      <w:pPr>
        <w:pStyle w:val="normal0"/>
      </w:pPr>
    </w:p>
    <w:p w:rsidR="00C60676" w:rsidRDefault="00C60676">
      <w:pPr>
        <w:pStyle w:val="normal0"/>
      </w:pPr>
      <w:r>
        <w:t xml:space="preserve">(3) </w:t>
      </w:r>
      <w:r>
        <w:tab/>
        <w:t>As a developer, I want to be able to use the software we need to create the game.</w:t>
      </w:r>
    </w:p>
    <w:p w:rsidR="00C60676" w:rsidRDefault="00C60676">
      <w:pPr>
        <w:pStyle w:val="normal0"/>
      </w:pPr>
    </w:p>
    <w:p w:rsidR="00C60676" w:rsidRDefault="00C60676">
      <w:pPr>
        <w:pStyle w:val="normal0"/>
      </w:pPr>
    </w:p>
    <w:p w:rsidR="00C60676" w:rsidRDefault="00C60676">
      <w:pPr>
        <w:pStyle w:val="normal0"/>
      </w:pPr>
      <w:r>
        <w:t xml:space="preserve">(2) </w:t>
      </w:r>
      <w:r>
        <w:tab/>
        <w:t>As a designer, I want a visual representation of food on the screen.</w:t>
      </w:r>
    </w:p>
    <w:p w:rsidR="00C60676" w:rsidRDefault="00C60676">
      <w:pPr>
        <w:pStyle w:val="normal0"/>
      </w:pPr>
    </w:p>
    <w:p w:rsidR="00C60676" w:rsidRDefault="00C60676">
      <w:pPr>
        <w:pStyle w:val="normal0"/>
      </w:pPr>
    </w:p>
    <w:p w:rsidR="00C60676" w:rsidRDefault="00C60676">
      <w:pPr>
        <w:pStyle w:val="normal0"/>
      </w:pPr>
      <w:r>
        <w:t>(2)</w:t>
      </w:r>
      <w:r>
        <w:tab/>
        <w:t>As a designer, I want a visual representation of the snake on the screen.</w:t>
      </w:r>
    </w:p>
    <w:p w:rsidR="00C60676" w:rsidRDefault="00C60676">
      <w:pPr>
        <w:pStyle w:val="normal0"/>
      </w:pPr>
    </w:p>
    <w:p w:rsidR="00C60676" w:rsidRDefault="00C60676">
      <w:pPr>
        <w:pStyle w:val="normal0"/>
      </w:pPr>
    </w:p>
    <w:p w:rsidR="00C60676" w:rsidRDefault="00C60676">
      <w:pPr>
        <w:pStyle w:val="normal0"/>
        <w:ind w:left="720"/>
      </w:pPr>
      <w:r>
        <w:t>(8)</w:t>
      </w:r>
      <w:r>
        <w:tab/>
        <w:t>As a player, I want to be able to control the snake with my mouse (or with a controller) so I can play the game.</w:t>
      </w:r>
    </w:p>
    <w:p w:rsidR="00C60676" w:rsidRDefault="00C60676">
      <w:pPr>
        <w:pStyle w:val="normal0"/>
      </w:pPr>
    </w:p>
    <w:p w:rsidR="00C60676" w:rsidRDefault="00C60676">
      <w:pPr>
        <w:pStyle w:val="normal0"/>
      </w:pPr>
    </w:p>
    <w:p w:rsidR="00C60676" w:rsidRDefault="00C60676">
      <w:pPr>
        <w:pStyle w:val="normal0"/>
      </w:pPr>
      <w:r>
        <w:t xml:space="preserve">(3) </w:t>
      </w:r>
      <w:r>
        <w:tab/>
        <w:t xml:space="preserve">As a designer, I want a visual indication that a player has picked up food. </w:t>
      </w:r>
    </w:p>
    <w:p w:rsidR="00C60676" w:rsidRDefault="00C60676">
      <w:pPr>
        <w:pStyle w:val="normal0"/>
      </w:pPr>
    </w:p>
    <w:p w:rsidR="00C60676" w:rsidRDefault="00C60676">
      <w:pPr>
        <w:pStyle w:val="normal0"/>
      </w:pPr>
    </w:p>
    <w:p w:rsidR="00C60676" w:rsidRDefault="00C60676">
      <w:pPr>
        <w:pStyle w:val="normal0"/>
      </w:pPr>
      <w:r>
        <w:t xml:space="preserve">(8) </w:t>
      </w:r>
      <w:r>
        <w:tab/>
        <w:t xml:space="preserve">As a gameplay programmer, I want the snake to be able to pick up food in order to </w:t>
      </w:r>
    </w:p>
    <w:p w:rsidR="00C60676" w:rsidRDefault="00C60676">
      <w:pPr>
        <w:pStyle w:val="normal0"/>
        <w:ind w:firstLine="720"/>
      </w:pPr>
      <w:r>
        <w:t>progress.</w:t>
      </w:r>
    </w:p>
    <w:p w:rsidR="00C60676" w:rsidRDefault="00C60676">
      <w:pPr>
        <w:pStyle w:val="normal0"/>
      </w:pPr>
    </w:p>
    <w:p w:rsidR="00C60676" w:rsidRDefault="00C60676">
      <w:pPr>
        <w:pStyle w:val="normal0"/>
      </w:pPr>
    </w:p>
    <w:p w:rsidR="00C60676" w:rsidRDefault="00C60676">
      <w:pPr>
        <w:pStyle w:val="normal0"/>
      </w:pPr>
      <w:r>
        <w:t xml:space="preserve">(5) </w:t>
      </w:r>
      <w:r>
        <w:tab/>
        <w:t>As a player, I want the camera to follow the snake so I can see around me.</w:t>
      </w:r>
    </w:p>
    <w:p w:rsidR="00C60676" w:rsidRDefault="00C60676">
      <w:pPr>
        <w:pStyle w:val="normal0"/>
      </w:pPr>
    </w:p>
    <w:p w:rsidR="00C60676" w:rsidRDefault="00C60676">
      <w:pPr>
        <w:pStyle w:val="normal0"/>
      </w:pPr>
    </w:p>
    <w:p w:rsidR="00C60676" w:rsidRDefault="00C60676">
      <w:pPr>
        <w:pStyle w:val="normal0"/>
      </w:pPr>
      <w:r>
        <w:t xml:space="preserve">(5) </w:t>
      </w:r>
      <w:r>
        <w:tab/>
        <w:t xml:space="preserve">As a player, I want to see that I’ve made progress by unlocking doors and/or becoming </w:t>
      </w:r>
    </w:p>
    <w:p w:rsidR="00C60676" w:rsidRDefault="00C60676">
      <w:pPr>
        <w:pStyle w:val="normal0"/>
        <w:ind w:firstLine="720"/>
      </w:pPr>
      <w:r>
        <w:t>stronger.</w:t>
      </w:r>
    </w:p>
    <w:p w:rsidR="00C60676" w:rsidRDefault="00C60676">
      <w:pPr>
        <w:pStyle w:val="normal0"/>
      </w:pPr>
    </w:p>
    <w:p w:rsidR="00C60676" w:rsidRDefault="00C60676">
      <w:pPr>
        <w:pStyle w:val="normal0"/>
      </w:pPr>
      <w:r>
        <w:rPr>
          <w:b/>
        </w:rPr>
        <w:t>User Stories Not Completed:</w:t>
      </w:r>
    </w:p>
    <w:p w:rsidR="00C60676" w:rsidRDefault="00C60676">
      <w:pPr>
        <w:pStyle w:val="normal0"/>
      </w:pPr>
    </w:p>
    <w:p w:rsidR="00C60676" w:rsidRDefault="00C60676">
      <w:pPr>
        <w:pStyle w:val="normal0"/>
      </w:pPr>
      <w:r>
        <w:t>(0)</w:t>
      </w:r>
      <w:r>
        <w:tab/>
        <w:t xml:space="preserve">None. </w:t>
      </w:r>
    </w:p>
    <w:p w:rsidR="00C60676" w:rsidRDefault="00C60676">
      <w:pPr>
        <w:pStyle w:val="normal0"/>
      </w:pPr>
    </w:p>
    <w:p w:rsidR="00C60676" w:rsidRDefault="00C60676">
      <w:pPr>
        <w:pStyle w:val="normal0"/>
      </w:pPr>
    </w:p>
    <w:p w:rsidR="00C60676" w:rsidRDefault="00C60676">
      <w:pPr>
        <w:pStyle w:val="normal0"/>
      </w:pPr>
      <w:smartTag w:uri="urn:schemas-microsoft-com:office:smarttags" w:element="PlaceName">
        <w:smartTag w:uri="urn:schemas-microsoft-com:office:smarttags" w:element="place">
          <w:r>
            <w:rPr>
              <w:b/>
            </w:rPr>
            <w:t>Total</w:t>
          </w:r>
        </w:smartTag>
        <w:r>
          <w:rPr>
            <w:b/>
          </w:rPr>
          <w:t xml:space="preserve"> </w:t>
        </w:r>
        <w:smartTag w:uri="urn:schemas-microsoft-com:office:smarttags" w:element="PlaceName">
          <w:r>
            <w:rPr>
              <w:b/>
            </w:rPr>
            <w:t>Story</w:t>
          </w:r>
        </w:smartTag>
        <w:r>
          <w:rPr>
            <w:b/>
          </w:rPr>
          <w:t xml:space="preserve"> </w:t>
        </w:r>
        <w:smartTag w:uri="urn:schemas-microsoft-com:office:smarttags" w:element="PlaceName">
          <w:r>
            <w:rPr>
              <w:b/>
            </w:rPr>
            <w:t>Points</w:t>
          </w:r>
        </w:smartTag>
      </w:smartTag>
      <w:r>
        <w:rPr>
          <w:b/>
        </w:rPr>
        <w:t xml:space="preserve"> Completed:</w:t>
      </w:r>
    </w:p>
    <w:p w:rsidR="00C60676" w:rsidRDefault="00C60676">
      <w:pPr>
        <w:pStyle w:val="normal0"/>
        <w:ind w:firstLine="720"/>
      </w:pPr>
      <w:r>
        <w:t>(36) points completed</w:t>
      </w:r>
    </w:p>
    <w:p w:rsidR="00C60676" w:rsidRDefault="00C60676" w:rsidP="00D6354F">
      <w:pPr>
        <w:pStyle w:val="normal0"/>
        <w:ind w:firstLine="720"/>
      </w:pPr>
      <w:r>
        <w:t xml:space="preserve">100% completion </w:t>
      </w:r>
    </w:p>
    <w:p w:rsidR="00C60676" w:rsidRDefault="00C60676" w:rsidP="00D6354F">
      <w:pPr>
        <w:pStyle w:val="normal0"/>
        <w:ind w:firstLine="720"/>
      </w:pPr>
    </w:p>
    <w:p w:rsidR="00C60676" w:rsidRDefault="00C60676">
      <w:pPr>
        <w:pStyle w:val="normal0"/>
      </w:pPr>
    </w:p>
    <w:p w:rsidR="00C60676" w:rsidRDefault="00C60676">
      <w:pPr>
        <w:pStyle w:val="normal0"/>
      </w:pPr>
      <w:r>
        <w:rPr>
          <w:b/>
        </w:rPr>
        <w:t>Things We Should Stop Doing:</w:t>
      </w:r>
    </w:p>
    <w:p w:rsidR="00C60676" w:rsidRDefault="00C60676">
      <w:pPr>
        <w:pStyle w:val="normal0"/>
      </w:pPr>
      <w:r>
        <w:t xml:space="preserve"> </w:t>
      </w:r>
      <w:r>
        <w:tab/>
        <w:t xml:space="preserve">Working on different branches for too long, causing a merging a problem when the time </w:t>
      </w:r>
    </w:p>
    <w:p w:rsidR="00C60676" w:rsidRDefault="00C60676">
      <w:pPr>
        <w:pStyle w:val="normal0"/>
        <w:ind w:firstLine="720"/>
      </w:pPr>
      <w:r>
        <w:t>Comes to bring our work together.</w:t>
      </w:r>
    </w:p>
    <w:p w:rsidR="00C60676" w:rsidRDefault="00C60676">
      <w:pPr>
        <w:pStyle w:val="normal0"/>
      </w:pPr>
    </w:p>
    <w:p w:rsidR="00C60676" w:rsidRDefault="00C60676">
      <w:pPr>
        <w:pStyle w:val="normal0"/>
      </w:pPr>
      <w:r>
        <w:rPr>
          <w:b/>
        </w:rPr>
        <w:t>Things We Should Start Doing:</w:t>
      </w:r>
    </w:p>
    <w:p w:rsidR="00C60676" w:rsidRDefault="00C60676">
      <w:pPr>
        <w:pStyle w:val="normal0"/>
      </w:pPr>
      <w:r>
        <w:tab/>
        <w:t>Pushing to our master branch and maintaining functionality of that build.</w:t>
      </w:r>
    </w:p>
    <w:p w:rsidR="00C60676" w:rsidRDefault="00C60676">
      <w:pPr>
        <w:pStyle w:val="normal0"/>
      </w:pPr>
    </w:p>
    <w:p w:rsidR="00C60676" w:rsidRDefault="00C60676">
      <w:pPr>
        <w:pStyle w:val="normal0"/>
      </w:pPr>
      <w:r>
        <w:rPr>
          <w:b/>
        </w:rPr>
        <w:t>Things We Should Continue Doing:</w:t>
      </w:r>
    </w:p>
    <w:p w:rsidR="00C60676" w:rsidRDefault="00C60676">
      <w:pPr>
        <w:pStyle w:val="normal0"/>
      </w:pPr>
      <w:r>
        <w:rPr>
          <w:b/>
          <w:sz w:val="28"/>
          <w:szCs w:val="28"/>
        </w:rPr>
        <w:tab/>
      </w:r>
      <w:r>
        <w:t>Meeting every Sunday to work together.</w:t>
      </w:r>
    </w:p>
    <w:sectPr w:rsidR="00C60676" w:rsidSect="008644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446C"/>
    <w:rsid w:val="001D7D2D"/>
    <w:rsid w:val="00732482"/>
    <w:rsid w:val="0086446C"/>
    <w:rsid w:val="00C60676"/>
    <w:rsid w:val="00D63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86446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86446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86446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86446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86446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86446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4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049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049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049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049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049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86446C"/>
    <w:pPr>
      <w:spacing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86446C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6049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86446C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06049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182</Words>
  <Characters>1038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Review</dc:title>
  <dc:subject/>
  <dc:creator>Alec</dc:creator>
  <cp:keywords/>
  <dc:description/>
  <cp:lastModifiedBy>Alec</cp:lastModifiedBy>
  <cp:revision>2</cp:revision>
  <dcterms:created xsi:type="dcterms:W3CDTF">2016-04-30T01:31:00Z</dcterms:created>
  <dcterms:modified xsi:type="dcterms:W3CDTF">2016-04-30T01:31:00Z</dcterms:modified>
</cp:coreProperties>
</file>