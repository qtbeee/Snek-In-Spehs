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63B7" w:rsidRDefault="00A063B7">
      <w:pPr>
        <w:pStyle w:val="normal0"/>
        <w:jc w:val="center"/>
      </w:pPr>
      <w:r>
        <w:rPr>
          <w:b/>
          <w:sz w:val="28"/>
          <w:szCs w:val="28"/>
        </w:rPr>
        <w:t>Sprint 3 Plan</w:t>
      </w:r>
    </w:p>
    <w:p w:rsidR="00A063B7" w:rsidRDefault="00A063B7">
      <w:pPr>
        <w:pStyle w:val="normal0"/>
        <w:jc w:val="center"/>
      </w:pPr>
    </w:p>
    <w:p w:rsidR="00A063B7" w:rsidRDefault="00A063B7">
      <w:pPr>
        <w:pStyle w:val="normal0"/>
      </w:pPr>
      <w:r>
        <w:rPr>
          <w:b/>
        </w:rPr>
        <w:t xml:space="preserve">Goal: </w:t>
      </w:r>
      <w:r>
        <w:t xml:space="preserve">This sprint will primarily be for bringing the game together to create a fun experience. We will need to finalize world design and place enemies to match that design as well as create a win state for the player. 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rPr>
          <w:sz w:val="16"/>
          <w:szCs w:val="16"/>
        </w:rPr>
        <w:t>Story</w:t>
      </w:r>
    </w:p>
    <w:p w:rsidR="00A063B7" w:rsidRDefault="00A063B7">
      <w:pPr>
        <w:pStyle w:val="normal0"/>
      </w:pPr>
      <w:r>
        <w:rPr>
          <w:sz w:val="16"/>
          <w:szCs w:val="16"/>
          <w:u w:val="single"/>
        </w:rPr>
        <w:t>Points</w:t>
      </w:r>
    </w:p>
    <w:p w:rsidR="00A063B7" w:rsidRDefault="00A063B7">
      <w:pPr>
        <w:pStyle w:val="normal0"/>
      </w:pPr>
      <w:r>
        <w:t xml:space="preserve">(7) </w:t>
      </w:r>
      <w:r>
        <w:tab/>
        <w:t>As a player, I want to be able to win the game.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 xml:space="preserve">(2) Decide on a win state 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>(5) Implement win state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t xml:space="preserve">(13) </w:t>
      </w:r>
      <w:r>
        <w:tab/>
        <w:t>As a game designer/player, I want the game to be challenging but not unfair.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>(3) Plan out number of enemies and their placement in rooms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>(5) Place appropriate enemies in rooms following that plan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>(5) Playtest for difficulty and balance accordingly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t xml:space="preserve">(8) </w:t>
      </w:r>
      <w:r>
        <w:tab/>
        <w:t>As a player, I want a larger number of enemies to fight against.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>(5) Create varied enemies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>(3) Playtest for balance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t>(11)</w:t>
      </w:r>
      <w:r>
        <w:tab/>
        <w:t>As a game designer, I want a form of progression to get from one room to the next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>(3) Create doors to block players from progressing</w:t>
      </w:r>
    </w:p>
    <w:p w:rsidR="00A063B7" w:rsidRDefault="00A063B7">
      <w:pPr>
        <w:pStyle w:val="normal0"/>
        <w:numPr>
          <w:ilvl w:val="0"/>
          <w:numId w:val="2"/>
        </w:numPr>
        <w:ind w:hanging="360"/>
        <w:contextualSpacing/>
      </w:pPr>
      <w:r>
        <w:t>(8) Create a state for the players to be able to pass through (ex. killing all enemies)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t>(6)</w:t>
      </w:r>
      <w:r>
        <w:tab/>
        <w:t xml:space="preserve">As a game designer, I want sounds attached to actions in the game to provide a better </w:t>
      </w:r>
    </w:p>
    <w:p w:rsidR="00A063B7" w:rsidRDefault="00A063B7">
      <w:pPr>
        <w:pStyle w:val="normal0"/>
        <w:ind w:firstLine="720"/>
      </w:pPr>
      <w:r>
        <w:t>overall feel.</w:t>
      </w:r>
    </w:p>
    <w:p w:rsidR="00A063B7" w:rsidRDefault="00A063B7">
      <w:pPr>
        <w:pStyle w:val="normal0"/>
        <w:numPr>
          <w:ilvl w:val="0"/>
          <w:numId w:val="1"/>
        </w:numPr>
        <w:ind w:hanging="360"/>
        <w:contextualSpacing/>
      </w:pPr>
      <w:r>
        <w:t>(3) Find sounds online to use in the game</w:t>
      </w:r>
    </w:p>
    <w:p w:rsidR="00A063B7" w:rsidRDefault="00A063B7">
      <w:pPr>
        <w:pStyle w:val="normal0"/>
        <w:numPr>
          <w:ilvl w:val="0"/>
          <w:numId w:val="1"/>
        </w:numPr>
        <w:ind w:hanging="360"/>
        <w:contextualSpacing/>
      </w:pPr>
      <w:r>
        <w:t>(3) Attach sounds/music to in-game actions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t>~optional~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t>~(13)</w:t>
      </w:r>
      <w:r>
        <w:tab/>
        <w:t>As a player, I want to have a map so I can keep track of where I’ve been.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rPr>
          <w:b/>
        </w:rPr>
        <w:t>Team Roles:</w:t>
      </w:r>
    </w:p>
    <w:p w:rsidR="00A063B7" w:rsidRDefault="00A063B7">
      <w:pPr>
        <w:pStyle w:val="normal0"/>
        <w:ind w:left="720"/>
      </w:pPr>
      <w:r>
        <w:t>Chase: Developer and Product Owner</w:t>
      </w:r>
    </w:p>
    <w:p w:rsidR="00A063B7" w:rsidRDefault="00A063B7">
      <w:pPr>
        <w:pStyle w:val="normal0"/>
        <w:ind w:left="720"/>
      </w:pPr>
      <w:r>
        <w:t xml:space="preserve">Alec: Developer </w:t>
      </w:r>
    </w:p>
    <w:p w:rsidR="00A063B7" w:rsidRDefault="00A063B7">
      <w:pPr>
        <w:pStyle w:val="normal0"/>
        <w:ind w:left="720"/>
      </w:pPr>
      <w:r>
        <w:t xml:space="preserve">Kristy: Developer </w:t>
      </w:r>
    </w:p>
    <w:p w:rsidR="00A063B7" w:rsidRDefault="00A063B7">
      <w:pPr>
        <w:pStyle w:val="normal0"/>
        <w:ind w:left="720"/>
      </w:pPr>
      <w:r>
        <w:t>Paula: Developer and Scrum Master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rPr>
          <w:b/>
        </w:rPr>
        <w:t>Initial User Story Assignment:</w:t>
      </w:r>
    </w:p>
    <w:p w:rsidR="00A063B7" w:rsidRDefault="00A063B7">
      <w:pPr>
        <w:pStyle w:val="normal0"/>
      </w:pPr>
      <w:r>
        <w:tab/>
        <w:t>Chase: As a player, I want a larger number of enemies to fight against.</w:t>
      </w:r>
    </w:p>
    <w:p w:rsidR="00A063B7" w:rsidRDefault="00A063B7">
      <w:pPr>
        <w:pStyle w:val="normal0"/>
      </w:pPr>
      <w:r>
        <w:tab/>
        <w:t>Alec: Plan rooms and enemy placement</w:t>
      </w:r>
    </w:p>
    <w:p w:rsidR="00A063B7" w:rsidRDefault="00A063B7">
      <w:pPr>
        <w:pStyle w:val="normal0"/>
      </w:pPr>
      <w:r>
        <w:tab/>
        <w:t>Kristy: Implement enemy/door-based room progression</w:t>
      </w:r>
    </w:p>
    <w:p w:rsidR="00A063B7" w:rsidRDefault="00A063B7">
      <w:pPr>
        <w:pStyle w:val="normal0"/>
      </w:pPr>
      <w:r>
        <w:tab/>
        <w:t>Paula: Find sounds online / more sprites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rPr>
          <w:b/>
        </w:rPr>
        <w:t>Initial Burnup Chart: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tab/>
        <w:t xml:space="preserve">(45) story points / (18) days = (2.5) story points per day / 4 people = (0.625) story pts per </w:t>
      </w:r>
    </w:p>
    <w:p w:rsidR="00A063B7" w:rsidRDefault="00A063B7">
      <w:pPr>
        <w:pStyle w:val="normal0"/>
        <w:ind w:firstLine="720"/>
      </w:pPr>
      <w:r>
        <w:t>member per day</w:t>
      </w:r>
    </w:p>
    <w:p w:rsidR="00A063B7" w:rsidRDefault="00A063B7">
      <w:pPr>
        <w:pStyle w:val="normal0"/>
        <w:ind w:firstLine="720"/>
      </w:pP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rPr>
          <w:b/>
        </w:rPr>
        <w:t>Scrum Times:</w:t>
      </w:r>
    </w:p>
    <w:p w:rsidR="00A063B7" w:rsidRDefault="00A063B7">
      <w:pPr>
        <w:pStyle w:val="normal0"/>
      </w:pPr>
      <w:r>
        <w:rPr>
          <w:b/>
        </w:rPr>
        <w:tab/>
      </w:r>
      <w:r>
        <w:t>Sunday: 5:00 - 6:00pm</w:t>
      </w:r>
    </w:p>
    <w:p w:rsidR="00A063B7" w:rsidRDefault="00A063B7">
      <w:pPr>
        <w:pStyle w:val="normal0"/>
      </w:pPr>
      <w:r>
        <w:tab/>
        <w:t>Wednesday: 10:45 - 11:00am</w:t>
      </w:r>
    </w:p>
    <w:p w:rsidR="00A063B7" w:rsidRDefault="00A063B7">
      <w:pPr>
        <w:pStyle w:val="normal0"/>
      </w:pPr>
      <w:r>
        <w:tab/>
        <w:t>Friday: 10:45 - 11:00am</w:t>
      </w:r>
    </w:p>
    <w:p w:rsidR="00A063B7" w:rsidRDefault="00A063B7">
      <w:pPr>
        <w:pStyle w:val="normal0"/>
      </w:pPr>
    </w:p>
    <w:p w:rsidR="00A063B7" w:rsidRDefault="00A063B7">
      <w:pPr>
        <w:pStyle w:val="normal0"/>
      </w:pPr>
      <w:r>
        <w:tab/>
        <w:t>Weekly meeting with TA: Wednesday</w:t>
      </w:r>
    </w:p>
    <w:sectPr w:rsidR="00A063B7" w:rsidSect="00C45064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0C77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9DE4829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5064"/>
    <w:rsid w:val="001C0266"/>
    <w:rsid w:val="008D2CE7"/>
    <w:rsid w:val="00A063B7"/>
    <w:rsid w:val="00C45064"/>
    <w:rsid w:val="00D8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4506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4506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4506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4506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4506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4506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FE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FFE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FE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FE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FE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FE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C45064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C45064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FFE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45064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1FFE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278</Words>
  <Characters>1589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 Plan</dc:title>
  <dc:subject/>
  <dc:creator/>
  <cp:keywords/>
  <dc:description/>
  <cp:lastModifiedBy>Alec</cp:lastModifiedBy>
  <cp:revision>2</cp:revision>
  <dcterms:created xsi:type="dcterms:W3CDTF">2016-05-16T02:44:00Z</dcterms:created>
  <dcterms:modified xsi:type="dcterms:W3CDTF">2016-05-16T02:44:00Z</dcterms:modified>
</cp:coreProperties>
</file>